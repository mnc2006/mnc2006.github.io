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5C" w:rsidRDefault="00DC205C" w:rsidP="00BA319A">
      <w:pPr>
        <w:pStyle w:val="ContactInfo"/>
      </w:pPr>
      <w:bookmarkStart w:id="0" w:name="_GoBack"/>
      <w:bookmarkEnd w:id="0"/>
    </w:p>
    <w:tbl>
      <w:tblPr>
        <w:tblStyle w:val="TableGrid"/>
        <w:tblW w:w="11970" w:type="dxa"/>
        <w:tblInd w:w="-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20"/>
        <w:gridCol w:w="450"/>
      </w:tblGrid>
      <w:tr w:rsidR="00873B67" w:rsidTr="0025298A">
        <w:trPr>
          <w:trHeight w:val="51"/>
        </w:trPr>
        <w:sdt>
          <w:sdtPr>
            <w:alias w:val="Author"/>
            <w:id w:val="91148862"/>
            <w:placeholder>
              <w:docPart w:val="34239670346C41A8A5A76DAE6313715E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1970" w:type="dxa"/>
                <w:gridSpan w:val="2"/>
                <w:vAlign w:val="bottom"/>
              </w:tcPr>
              <w:p w:rsidR="00873B67" w:rsidRDefault="00873B67" w:rsidP="008E6FED">
                <w:pPr>
                  <w:pStyle w:val="YourName"/>
                </w:pPr>
                <w:r>
                  <w:t>michelle caudle</w:t>
                </w:r>
              </w:p>
            </w:tc>
          </w:sdtContent>
        </w:sdt>
      </w:tr>
      <w:tr w:rsidR="00873B67" w:rsidTr="0025298A">
        <w:trPr>
          <w:gridAfter w:val="1"/>
          <w:wAfter w:w="450" w:type="dxa"/>
          <w:trHeight w:val="88"/>
        </w:trPr>
        <w:tc>
          <w:tcPr>
            <w:tcW w:w="11520" w:type="dxa"/>
          </w:tcPr>
          <w:p w:rsidR="00873B67" w:rsidRDefault="0025298A" w:rsidP="0025298A">
            <w:pPr>
              <w:pStyle w:val="PersonalInformation"/>
              <w:tabs>
                <w:tab w:val="left" w:pos="10890"/>
              </w:tabs>
              <w:ind w:right="-540"/>
            </w:pPr>
            <w:r>
              <w:t xml:space="preserve">Indianapolis, IN 46208  |  </w:t>
            </w:r>
            <w:r w:rsidR="00873B67">
              <w:t xml:space="preserve">317.985.6830  |  mcaudle2006@gmail.com  |  </w:t>
            </w:r>
            <w:r w:rsidR="00346C42" w:rsidRPr="00346C42">
              <w:t>http://mnc2006.github.io</w:t>
            </w:r>
            <w:r w:rsidR="00346C42">
              <w:t xml:space="preserve">  |</w:t>
            </w:r>
            <w:r w:rsidR="00FE192F">
              <w:t xml:space="preserve">  </w:t>
            </w:r>
            <w:r w:rsidR="00FE192F" w:rsidRPr="00FE192F">
              <w:rPr>
                <w:rStyle w:val="public-profile-url"/>
                <w:lang w:val="en"/>
              </w:rPr>
              <w:t>https://www.linkedin.com/in/mcaudle1</w:t>
            </w:r>
          </w:p>
        </w:tc>
      </w:tr>
    </w:tbl>
    <w:p w:rsidR="00391B07" w:rsidRDefault="00391B07" w:rsidP="00DC205C">
      <w:pPr>
        <w:pStyle w:val="SectionTitle"/>
      </w:pPr>
    </w:p>
    <w:p w:rsidR="00DC205C" w:rsidRPr="00346C42" w:rsidRDefault="008A3B67" w:rsidP="00DC205C">
      <w:pPr>
        <w:pStyle w:val="SectionTitle"/>
        <w:rPr>
          <w:color w:val="7F7F7F" w:themeColor="text1" w:themeTint="80"/>
        </w:rPr>
      </w:pPr>
      <w:r w:rsidRPr="00346C42">
        <w:rPr>
          <w:color w:val="7F7F7F" w:themeColor="text1" w:themeTint="80"/>
        </w:rPr>
        <w:t>SKILLS PROFILE</w:t>
      </w:r>
    </w:p>
    <w:p w:rsidR="00741481" w:rsidRDefault="00741481" w:rsidP="00741481">
      <w:pPr>
        <w:numPr>
          <w:ilvl w:val="0"/>
          <w:numId w:val="7"/>
        </w:numPr>
        <w:spacing w:before="0" w:after="0" w:line="259" w:lineRule="auto"/>
        <w:rPr>
          <w:rFonts w:ascii="Calibri" w:hAnsi="Calibri"/>
          <w:spacing w:val="0"/>
          <w:sz w:val="18"/>
          <w:szCs w:val="18"/>
          <w:lang w:eastAsia="ja-JP"/>
        </w:rPr>
        <w:sectPr w:rsidR="00741481" w:rsidSect="0025298A">
          <w:pgSz w:w="12240" w:h="15840"/>
          <w:pgMar w:top="720" w:right="270" w:bottom="720" w:left="720" w:header="720" w:footer="720" w:gutter="0"/>
          <w:cols w:space="720"/>
          <w:docGrid w:linePitch="360"/>
        </w:sectPr>
      </w:pPr>
    </w:p>
    <w:p w:rsidR="00741481" w:rsidRPr="00741481" w:rsidRDefault="00741481" w:rsidP="00741481">
      <w:pPr>
        <w:numPr>
          <w:ilvl w:val="0"/>
          <w:numId w:val="7"/>
        </w:numPr>
        <w:spacing w:before="0" w:after="0" w:line="259" w:lineRule="auto"/>
        <w:rPr>
          <w:rFonts w:ascii="Calibri" w:hAnsi="Calibri"/>
          <w:spacing w:val="0"/>
          <w:sz w:val="18"/>
          <w:szCs w:val="18"/>
          <w:lang w:eastAsia="ja-JP"/>
        </w:rPr>
      </w:pPr>
      <w:r w:rsidRPr="00741481">
        <w:rPr>
          <w:rFonts w:ascii="Calibri" w:hAnsi="Calibri"/>
          <w:spacing w:val="0"/>
          <w:sz w:val="18"/>
          <w:szCs w:val="18"/>
          <w:lang w:eastAsia="ja-JP"/>
        </w:rPr>
        <w:lastRenderedPageBreak/>
        <w:t>Agile/ Scrum Methodologies</w:t>
      </w:r>
    </w:p>
    <w:p w:rsidR="00741481" w:rsidRDefault="00741481" w:rsidP="00741481">
      <w:pPr>
        <w:numPr>
          <w:ilvl w:val="0"/>
          <w:numId w:val="7"/>
        </w:numPr>
        <w:spacing w:before="0" w:after="0" w:line="259" w:lineRule="auto"/>
        <w:rPr>
          <w:rFonts w:ascii="Calibri" w:hAnsi="Calibri"/>
          <w:spacing w:val="0"/>
          <w:sz w:val="18"/>
          <w:szCs w:val="18"/>
          <w:lang w:eastAsia="ja-JP"/>
        </w:rPr>
      </w:pPr>
      <w:r w:rsidRPr="00741481">
        <w:rPr>
          <w:rFonts w:ascii="Calibri" w:hAnsi="Calibri"/>
          <w:spacing w:val="0"/>
          <w:sz w:val="18"/>
          <w:szCs w:val="18"/>
          <w:lang w:eastAsia="ja-JP"/>
        </w:rPr>
        <w:t xml:space="preserve">Analyze Client/ Server Side Web Based Applications </w:t>
      </w:r>
    </w:p>
    <w:p w:rsidR="009E66D3" w:rsidRDefault="009E66D3" w:rsidP="00741481">
      <w:pPr>
        <w:numPr>
          <w:ilvl w:val="0"/>
          <w:numId w:val="7"/>
        </w:numPr>
        <w:spacing w:before="0" w:after="0" w:line="259" w:lineRule="auto"/>
        <w:rPr>
          <w:rFonts w:ascii="Calibri" w:hAnsi="Calibri"/>
          <w:spacing w:val="0"/>
          <w:sz w:val="18"/>
          <w:szCs w:val="18"/>
          <w:lang w:eastAsia="ja-JP"/>
        </w:rPr>
      </w:pPr>
      <w:r>
        <w:rPr>
          <w:rFonts w:ascii="Calibri" w:hAnsi="Calibri"/>
          <w:spacing w:val="0"/>
          <w:sz w:val="18"/>
          <w:szCs w:val="18"/>
          <w:lang w:eastAsia="ja-JP"/>
        </w:rPr>
        <w:t>Conduct Code Review</w:t>
      </w:r>
    </w:p>
    <w:p w:rsidR="009E66D3" w:rsidRPr="009E66D3" w:rsidRDefault="009E66D3" w:rsidP="009E66D3">
      <w:pPr>
        <w:numPr>
          <w:ilvl w:val="0"/>
          <w:numId w:val="7"/>
        </w:numPr>
        <w:spacing w:before="0" w:after="0" w:line="259" w:lineRule="auto"/>
        <w:rPr>
          <w:rFonts w:ascii="Calibri" w:hAnsi="Calibri"/>
          <w:spacing w:val="0"/>
          <w:sz w:val="18"/>
          <w:szCs w:val="18"/>
          <w:lang w:eastAsia="ja-JP"/>
        </w:rPr>
      </w:pPr>
      <w:r>
        <w:rPr>
          <w:rFonts w:ascii="Calibri" w:hAnsi="Calibri"/>
          <w:spacing w:val="0"/>
          <w:sz w:val="18"/>
          <w:szCs w:val="18"/>
          <w:lang w:eastAsia="ja-JP"/>
        </w:rPr>
        <w:t>Cross-browser testing and design</w:t>
      </w:r>
    </w:p>
    <w:p w:rsidR="00741481" w:rsidRDefault="00700B81" w:rsidP="009E66D3">
      <w:pPr>
        <w:pStyle w:val="ListParagraph"/>
        <w:numPr>
          <w:ilvl w:val="0"/>
          <w:numId w:val="7"/>
        </w:numPr>
        <w:spacing w:before="0" w:after="0" w:line="259" w:lineRule="auto"/>
        <w:rPr>
          <w:rFonts w:ascii="Calibri" w:hAnsi="Calibri"/>
          <w:spacing w:val="0"/>
          <w:sz w:val="18"/>
          <w:szCs w:val="18"/>
          <w:lang w:eastAsia="ja-JP"/>
        </w:rPr>
      </w:pPr>
      <w:r>
        <w:rPr>
          <w:rFonts w:ascii="Calibri" w:hAnsi="Calibri"/>
          <w:spacing w:val="0"/>
          <w:sz w:val="18"/>
          <w:szCs w:val="18"/>
          <w:lang w:eastAsia="ja-JP"/>
        </w:rPr>
        <w:t>Object-</w:t>
      </w:r>
      <w:r w:rsidR="00741481" w:rsidRPr="009E66D3">
        <w:rPr>
          <w:rFonts w:ascii="Calibri" w:hAnsi="Calibri"/>
          <w:spacing w:val="0"/>
          <w:sz w:val="18"/>
          <w:szCs w:val="18"/>
          <w:lang w:eastAsia="ja-JP"/>
        </w:rPr>
        <w:t>Oriented Programming</w:t>
      </w:r>
    </w:p>
    <w:p w:rsidR="00700B81" w:rsidRPr="009E66D3" w:rsidRDefault="00700B81" w:rsidP="00700B81">
      <w:pPr>
        <w:pStyle w:val="ListParagraph"/>
        <w:spacing w:before="0" w:after="0" w:line="259" w:lineRule="auto"/>
        <w:rPr>
          <w:rFonts w:ascii="Calibri" w:hAnsi="Calibri"/>
          <w:spacing w:val="0"/>
          <w:sz w:val="18"/>
          <w:szCs w:val="18"/>
          <w:lang w:eastAsia="ja-JP"/>
        </w:rPr>
      </w:pPr>
    </w:p>
    <w:p w:rsidR="009E66D3" w:rsidRPr="009E66D3" w:rsidRDefault="00741481" w:rsidP="009E66D3">
      <w:pPr>
        <w:numPr>
          <w:ilvl w:val="0"/>
          <w:numId w:val="7"/>
        </w:numPr>
        <w:spacing w:before="0" w:after="0" w:line="259" w:lineRule="auto"/>
        <w:contextualSpacing/>
        <w:rPr>
          <w:rFonts w:ascii="Calibri" w:hAnsi="Calibri"/>
          <w:spacing w:val="0"/>
          <w:sz w:val="18"/>
          <w:szCs w:val="18"/>
          <w:lang w:eastAsia="ja-JP"/>
        </w:rPr>
      </w:pPr>
      <w:r w:rsidRPr="00741481">
        <w:rPr>
          <w:rFonts w:ascii="Calibri" w:hAnsi="Calibri"/>
          <w:spacing w:val="0"/>
          <w:sz w:val="18"/>
          <w:szCs w:val="18"/>
          <w:lang w:eastAsia="ja-JP"/>
        </w:rPr>
        <w:lastRenderedPageBreak/>
        <w:t>Project Teamwork and Communications</w:t>
      </w:r>
    </w:p>
    <w:p w:rsidR="00741481" w:rsidRPr="00741481" w:rsidRDefault="00741481" w:rsidP="00741481">
      <w:pPr>
        <w:numPr>
          <w:ilvl w:val="0"/>
          <w:numId w:val="7"/>
        </w:numPr>
        <w:spacing w:before="0" w:after="0" w:line="259" w:lineRule="auto"/>
        <w:contextualSpacing/>
        <w:rPr>
          <w:rFonts w:ascii="Calibri" w:hAnsi="Calibri"/>
          <w:spacing w:val="0"/>
          <w:sz w:val="18"/>
          <w:szCs w:val="18"/>
          <w:lang w:eastAsia="ja-JP"/>
        </w:rPr>
      </w:pPr>
      <w:r w:rsidRPr="00741481">
        <w:rPr>
          <w:rFonts w:ascii="Calibri" w:hAnsi="Calibri"/>
          <w:spacing w:val="0"/>
          <w:sz w:val="18"/>
          <w:szCs w:val="18"/>
          <w:lang w:eastAsia="ja-JP"/>
        </w:rPr>
        <w:t>Software Development Lifecycle</w:t>
      </w:r>
    </w:p>
    <w:p w:rsidR="00741481" w:rsidRPr="00741481" w:rsidRDefault="00741481" w:rsidP="00741481">
      <w:pPr>
        <w:numPr>
          <w:ilvl w:val="0"/>
          <w:numId w:val="7"/>
        </w:numPr>
        <w:spacing w:before="0" w:after="0" w:line="259" w:lineRule="auto"/>
        <w:contextualSpacing/>
        <w:rPr>
          <w:rFonts w:ascii="Calibri" w:hAnsi="Calibri"/>
          <w:spacing w:val="0"/>
          <w:sz w:val="18"/>
          <w:szCs w:val="18"/>
          <w:lang w:eastAsia="ja-JP"/>
        </w:rPr>
      </w:pPr>
      <w:r w:rsidRPr="00741481">
        <w:rPr>
          <w:rFonts w:ascii="Calibri" w:hAnsi="Calibri"/>
          <w:spacing w:val="0"/>
          <w:sz w:val="18"/>
          <w:szCs w:val="18"/>
          <w:lang w:eastAsia="ja-JP"/>
        </w:rPr>
        <w:t>Software Testing and Troubleshooting</w:t>
      </w:r>
    </w:p>
    <w:p w:rsidR="00741481" w:rsidRDefault="00741481" w:rsidP="00741481">
      <w:pPr>
        <w:numPr>
          <w:ilvl w:val="0"/>
          <w:numId w:val="7"/>
        </w:numPr>
        <w:spacing w:before="0" w:after="0" w:line="259" w:lineRule="auto"/>
        <w:contextualSpacing/>
        <w:rPr>
          <w:rFonts w:ascii="Calibri" w:hAnsi="Calibri"/>
          <w:spacing w:val="0"/>
          <w:sz w:val="18"/>
          <w:szCs w:val="18"/>
          <w:lang w:eastAsia="ja-JP"/>
        </w:rPr>
      </w:pPr>
      <w:r w:rsidRPr="00741481">
        <w:rPr>
          <w:rFonts w:ascii="Calibri" w:hAnsi="Calibri"/>
          <w:spacing w:val="0"/>
          <w:sz w:val="18"/>
          <w:szCs w:val="18"/>
          <w:lang w:eastAsia="ja-JP"/>
        </w:rPr>
        <w:t>Website Design and Development</w:t>
      </w:r>
    </w:p>
    <w:p w:rsidR="009E66D3" w:rsidRPr="00741481" w:rsidRDefault="009E66D3" w:rsidP="009E66D3">
      <w:pPr>
        <w:spacing w:before="0" w:after="0" w:line="259" w:lineRule="auto"/>
        <w:ind w:left="720"/>
        <w:contextualSpacing/>
        <w:rPr>
          <w:rFonts w:ascii="Calibri" w:hAnsi="Calibri"/>
          <w:spacing w:val="0"/>
          <w:sz w:val="18"/>
          <w:szCs w:val="18"/>
          <w:lang w:eastAsia="ja-JP"/>
        </w:rPr>
      </w:pPr>
    </w:p>
    <w:p w:rsidR="00DC205C" w:rsidRPr="00DC205C" w:rsidRDefault="00DC205C" w:rsidP="00674156"/>
    <w:p w:rsidR="00741481" w:rsidRDefault="00741481" w:rsidP="00DC205C">
      <w:pPr>
        <w:pStyle w:val="SectionTitle"/>
        <w:sectPr w:rsidR="00741481" w:rsidSect="0074148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A3B67" w:rsidRPr="00346C42" w:rsidRDefault="008A3B67" w:rsidP="008A3B67">
      <w:pPr>
        <w:pStyle w:val="SectionTitle"/>
        <w:rPr>
          <w:color w:val="7F7F7F" w:themeColor="text1" w:themeTint="80"/>
        </w:rPr>
        <w:sectPr w:rsidR="008A3B67" w:rsidRPr="00346C42" w:rsidSect="007414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46C42">
        <w:rPr>
          <w:color w:val="7F7F7F" w:themeColor="text1" w:themeTint="80"/>
        </w:rPr>
        <w:lastRenderedPageBreak/>
        <w:t>TECHNICAL SUMMARY</w:t>
      </w:r>
    </w:p>
    <w:p w:rsidR="00741481" w:rsidRPr="008A3B67" w:rsidRDefault="00741481" w:rsidP="008A3B67">
      <w:pPr>
        <w:ind w:left="360"/>
      </w:pPr>
      <w:r w:rsidRPr="008A3B67">
        <w:rPr>
          <w:b/>
          <w:sz w:val="18"/>
          <w:szCs w:val="18"/>
        </w:rPr>
        <w:lastRenderedPageBreak/>
        <w:t>APIs:</w:t>
      </w:r>
      <w:r w:rsidRPr="008A3B67">
        <w:t xml:space="preserve"> Facebook, Twitter, Google</w:t>
      </w:r>
    </w:p>
    <w:p w:rsidR="00741481" w:rsidRPr="008A3B67" w:rsidRDefault="00741481" w:rsidP="008A3B67">
      <w:pPr>
        <w:ind w:left="360"/>
      </w:pPr>
      <w:r w:rsidRPr="008A3B67">
        <w:rPr>
          <w:b/>
          <w:sz w:val="18"/>
          <w:szCs w:val="18"/>
        </w:rPr>
        <w:t>Cloud Applications:</w:t>
      </w:r>
      <w:r w:rsidRPr="008A3B67">
        <w:t xml:space="preserve"> </w:t>
      </w:r>
      <w:proofErr w:type="spellStart"/>
      <w:r w:rsidRPr="008A3B67">
        <w:t>Heroku</w:t>
      </w:r>
      <w:proofErr w:type="spellEnd"/>
      <w:r w:rsidRPr="008A3B67">
        <w:t>, Amazon Web Services</w:t>
      </w:r>
    </w:p>
    <w:p w:rsidR="00741481" w:rsidRPr="008A3B67" w:rsidRDefault="00741481" w:rsidP="008A3B67">
      <w:pPr>
        <w:ind w:left="360"/>
      </w:pPr>
      <w:r w:rsidRPr="008A3B67">
        <w:rPr>
          <w:b/>
          <w:sz w:val="18"/>
          <w:szCs w:val="18"/>
        </w:rPr>
        <w:t>Databases:</w:t>
      </w:r>
      <w:r w:rsidRPr="008A3B67">
        <w:t xml:space="preserve"> MySQL,</w:t>
      </w:r>
      <w:r w:rsidR="008A3B67" w:rsidRPr="008A3B67">
        <w:t xml:space="preserve"> SQL Server</w:t>
      </w:r>
    </w:p>
    <w:p w:rsidR="00741481" w:rsidRPr="008A3B67" w:rsidRDefault="00741481" w:rsidP="008A3B67">
      <w:pPr>
        <w:ind w:left="360"/>
      </w:pPr>
      <w:r w:rsidRPr="008A3B67">
        <w:rPr>
          <w:b/>
          <w:sz w:val="18"/>
          <w:szCs w:val="18"/>
        </w:rPr>
        <w:lastRenderedPageBreak/>
        <w:t>Design &amp; IDE Tools:</w:t>
      </w:r>
      <w:r w:rsidR="008A3B67" w:rsidRPr="008A3B67">
        <w:rPr>
          <w:b/>
        </w:rPr>
        <w:t xml:space="preserve"> </w:t>
      </w:r>
      <w:r w:rsidRPr="008A3B67">
        <w:t xml:space="preserve"> Adobe, </w:t>
      </w:r>
      <w:r w:rsidR="008A3B67" w:rsidRPr="008A3B67">
        <w:t xml:space="preserve">Atom, </w:t>
      </w:r>
      <w:proofErr w:type="spellStart"/>
      <w:r w:rsidR="008A3B67" w:rsidRPr="008A3B67">
        <w:t>RubyMine</w:t>
      </w:r>
      <w:proofErr w:type="spellEnd"/>
      <w:r w:rsidR="008A3B67" w:rsidRPr="008A3B67">
        <w:t xml:space="preserve">, </w:t>
      </w:r>
      <w:r w:rsidRPr="008A3B67">
        <w:t>Wireframes</w:t>
      </w:r>
    </w:p>
    <w:p w:rsidR="00741481" w:rsidRPr="008A3B67" w:rsidRDefault="00741481" w:rsidP="008A3B67">
      <w:pPr>
        <w:ind w:left="360"/>
      </w:pPr>
      <w:r w:rsidRPr="008A3B67">
        <w:rPr>
          <w:b/>
          <w:sz w:val="18"/>
          <w:szCs w:val="18"/>
        </w:rPr>
        <w:t>Frameworks:</w:t>
      </w:r>
      <w:r w:rsidRPr="008A3B67">
        <w:rPr>
          <w:b/>
        </w:rPr>
        <w:t xml:space="preserve"> </w:t>
      </w:r>
      <w:r w:rsidRPr="008A3B67">
        <w:t>Rails, Sinatra, Bootstrap</w:t>
      </w:r>
    </w:p>
    <w:p w:rsidR="00741481" w:rsidRPr="008A3B67" w:rsidRDefault="00741481" w:rsidP="008A3B67">
      <w:pPr>
        <w:ind w:left="360" w:right="-1207"/>
      </w:pPr>
      <w:r w:rsidRPr="008A3B67">
        <w:rPr>
          <w:b/>
          <w:sz w:val="18"/>
        </w:rPr>
        <w:lastRenderedPageBreak/>
        <w:t>Programming Languages:</w:t>
      </w:r>
      <w:r w:rsidRPr="008A3B67">
        <w:rPr>
          <w:sz w:val="18"/>
        </w:rPr>
        <w:t xml:space="preserve"> </w:t>
      </w:r>
      <w:r w:rsidRPr="008A3B67">
        <w:t xml:space="preserve">Ruby, HTML5, CSS3, JavaScript, JQuery, Ajax  </w:t>
      </w:r>
    </w:p>
    <w:p w:rsidR="00741481" w:rsidRPr="008A3B67" w:rsidRDefault="00741481" w:rsidP="008A3B67">
      <w:pPr>
        <w:ind w:left="360"/>
      </w:pPr>
      <w:r w:rsidRPr="008A3B67">
        <w:rPr>
          <w:b/>
          <w:sz w:val="18"/>
        </w:rPr>
        <w:t>Project Collaboration:</w:t>
      </w:r>
      <w:r w:rsidRPr="008A3B67">
        <w:rPr>
          <w:sz w:val="18"/>
        </w:rPr>
        <w:t xml:space="preserve">  </w:t>
      </w:r>
      <w:r w:rsidRPr="008A3B67">
        <w:t xml:space="preserve">Slack, Trello, </w:t>
      </w:r>
      <w:proofErr w:type="spellStart"/>
      <w:r w:rsidRPr="008A3B67">
        <w:t>Github</w:t>
      </w:r>
      <w:proofErr w:type="spellEnd"/>
    </w:p>
    <w:p w:rsidR="004506BF" w:rsidRPr="008A3B67" w:rsidRDefault="00741481" w:rsidP="008A3B67">
      <w:pPr>
        <w:ind w:left="360"/>
      </w:pPr>
      <w:r w:rsidRPr="008A3B67">
        <w:rPr>
          <w:b/>
          <w:sz w:val="18"/>
        </w:rPr>
        <w:t>Version Control:</w:t>
      </w:r>
      <w:r w:rsidRPr="008A3B67">
        <w:rPr>
          <w:sz w:val="18"/>
        </w:rPr>
        <w:t xml:space="preserve"> </w:t>
      </w:r>
      <w:proofErr w:type="spellStart"/>
      <w:r w:rsidRPr="008A3B67">
        <w:t>Git</w:t>
      </w:r>
      <w:proofErr w:type="spellEnd"/>
    </w:p>
    <w:p w:rsidR="008A3B67" w:rsidRPr="008A3B67" w:rsidRDefault="008A3B67" w:rsidP="00741481">
      <w:pPr>
        <w:pStyle w:val="SectionTitle"/>
        <w:sectPr w:rsidR="008A3B67" w:rsidRPr="008A3B67" w:rsidSect="008A3B67">
          <w:type w:val="continuous"/>
          <w:pgSz w:w="12240" w:h="15840"/>
          <w:pgMar w:top="720" w:right="1440" w:bottom="720" w:left="720" w:header="720" w:footer="720" w:gutter="0"/>
          <w:cols w:num="3" w:space="720"/>
          <w:docGrid w:linePitch="360"/>
        </w:sectPr>
      </w:pPr>
    </w:p>
    <w:p w:rsidR="009E66D3" w:rsidRDefault="009E66D3" w:rsidP="0025298A">
      <w:pPr>
        <w:pStyle w:val="SectionTitle"/>
        <w:ind w:right="-180"/>
        <w:rPr>
          <w:color w:val="7F7F7F" w:themeColor="text1" w:themeTint="80"/>
        </w:rPr>
      </w:pPr>
    </w:p>
    <w:p w:rsidR="00741481" w:rsidRPr="00346C42" w:rsidRDefault="008A3B67" w:rsidP="0025298A">
      <w:pPr>
        <w:pStyle w:val="SectionTitle"/>
        <w:ind w:right="-180"/>
        <w:rPr>
          <w:color w:val="7F7F7F" w:themeColor="text1" w:themeTint="80"/>
        </w:rPr>
      </w:pPr>
      <w:r w:rsidRPr="00346C42">
        <w:rPr>
          <w:color w:val="7F7F7F" w:themeColor="text1" w:themeTint="80"/>
        </w:rPr>
        <w:t>SOFTWARE PROJECTS</w:t>
      </w:r>
    </w:p>
    <w:p w:rsidR="008B37BB" w:rsidRDefault="008B37BB" w:rsidP="00741481">
      <w:pPr>
        <w:pStyle w:val="DateandLocation"/>
        <w:sectPr w:rsidR="008B37BB" w:rsidSect="007414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41481" w:rsidRPr="008B37BB" w:rsidRDefault="00C976A3" w:rsidP="009E66D3">
      <w:pPr>
        <w:pStyle w:val="DateandLocation"/>
        <w:ind w:left="0"/>
        <w:rPr>
          <w:b/>
        </w:rPr>
      </w:pPr>
      <w:r w:rsidRPr="008B37BB">
        <w:rPr>
          <w:b/>
        </w:rPr>
        <w:lastRenderedPageBreak/>
        <w:t>Task Web Application</w:t>
      </w:r>
      <w:r w:rsidR="00741481" w:rsidRPr="008B37BB">
        <w:rPr>
          <w:b/>
        </w:rPr>
        <w:tab/>
      </w:r>
      <w:r w:rsidR="00741481" w:rsidRPr="008B37BB">
        <w:rPr>
          <w:b/>
        </w:rPr>
        <w:tab/>
      </w:r>
    </w:p>
    <w:p w:rsidR="00741481" w:rsidRDefault="00C976A3" w:rsidP="008B37BB">
      <w:pPr>
        <w:pStyle w:val="JobTitle"/>
        <w:ind w:left="450"/>
      </w:pPr>
      <w:r>
        <w:t>Ruby on Rails</w:t>
      </w:r>
    </w:p>
    <w:p w:rsidR="00741481" w:rsidRDefault="008A17A4" w:rsidP="00C14B0D">
      <w:pPr>
        <w:pStyle w:val="Achievements"/>
        <w:ind w:left="450"/>
      </w:pPr>
      <w:r>
        <w:t>Developed</w:t>
      </w:r>
      <w:r w:rsidR="00700B81">
        <w:t xml:space="preserve"> a</w:t>
      </w:r>
      <w:r>
        <w:t xml:space="preserve"> </w:t>
      </w:r>
      <w:r w:rsidR="00700B81">
        <w:t>task web a</w:t>
      </w:r>
      <w:r w:rsidR="009256E7">
        <w:t xml:space="preserve">pplication using Ruby on Rails, Atom, and </w:t>
      </w:r>
      <w:proofErr w:type="spellStart"/>
      <w:r w:rsidR="009256E7">
        <w:t>Github</w:t>
      </w:r>
      <w:proofErr w:type="spellEnd"/>
      <w:r w:rsidR="009256E7">
        <w:t>.</w:t>
      </w:r>
    </w:p>
    <w:p w:rsidR="00741481" w:rsidRPr="008B37BB" w:rsidRDefault="00C976A3" w:rsidP="009E66D3">
      <w:pPr>
        <w:pStyle w:val="DateandLocation"/>
        <w:ind w:left="90"/>
        <w:rPr>
          <w:b/>
        </w:rPr>
      </w:pPr>
      <w:r w:rsidRPr="008B37BB">
        <w:rPr>
          <w:b/>
        </w:rPr>
        <w:t>Portfolio</w:t>
      </w:r>
      <w:r w:rsidR="00741481" w:rsidRPr="008B37BB">
        <w:rPr>
          <w:b/>
        </w:rPr>
        <w:tab/>
      </w:r>
      <w:r w:rsidR="00741481" w:rsidRPr="008B37BB">
        <w:rPr>
          <w:b/>
        </w:rPr>
        <w:tab/>
      </w:r>
    </w:p>
    <w:p w:rsidR="00741481" w:rsidRDefault="00C976A3" w:rsidP="008B37BB">
      <w:pPr>
        <w:pStyle w:val="JobTitle"/>
        <w:ind w:left="450"/>
      </w:pPr>
      <w:proofErr w:type="spellStart"/>
      <w:r>
        <w:t>Github</w:t>
      </w:r>
      <w:proofErr w:type="spellEnd"/>
      <w:r>
        <w:t xml:space="preserve"> Pages</w:t>
      </w:r>
    </w:p>
    <w:p w:rsidR="00C976A3" w:rsidRDefault="007A507A" w:rsidP="00C14B0D">
      <w:pPr>
        <w:pStyle w:val="Achievements"/>
        <w:ind w:left="450"/>
      </w:pPr>
      <w:r>
        <w:t>Used</w:t>
      </w:r>
      <w:r w:rsidR="009256E7">
        <w:t xml:space="preserve"> </w:t>
      </w:r>
      <w:proofErr w:type="spellStart"/>
      <w:r w:rsidR="009256E7">
        <w:t>Github</w:t>
      </w:r>
      <w:proofErr w:type="spellEnd"/>
      <w:r w:rsidR="009256E7">
        <w:t xml:space="preserve"> Pages to create a</w:t>
      </w:r>
      <w:r w:rsidR="009E66D3">
        <w:t xml:space="preserve"> personal portfolio to display my work.</w:t>
      </w:r>
    </w:p>
    <w:p w:rsidR="00C976A3" w:rsidRPr="008B37BB" w:rsidRDefault="00C976A3" w:rsidP="009E66D3">
      <w:pPr>
        <w:pStyle w:val="DateandLocation"/>
        <w:ind w:left="90"/>
        <w:rPr>
          <w:b/>
        </w:rPr>
      </w:pPr>
      <w:r w:rsidRPr="008B37BB">
        <w:rPr>
          <w:b/>
        </w:rPr>
        <w:t>Team Project Twitter Replica</w:t>
      </w:r>
      <w:r w:rsidRPr="008B37BB">
        <w:rPr>
          <w:b/>
        </w:rPr>
        <w:tab/>
      </w:r>
      <w:r w:rsidRPr="008B37BB">
        <w:rPr>
          <w:b/>
        </w:rPr>
        <w:tab/>
      </w:r>
    </w:p>
    <w:p w:rsidR="00C976A3" w:rsidRDefault="00C976A3" w:rsidP="008B37BB">
      <w:pPr>
        <w:pStyle w:val="JobTitle"/>
        <w:ind w:left="450"/>
      </w:pPr>
      <w:r>
        <w:t>Ruby on Rails</w:t>
      </w:r>
    </w:p>
    <w:p w:rsidR="00C976A3" w:rsidRDefault="00C14B0D" w:rsidP="008B37BB">
      <w:pPr>
        <w:pStyle w:val="Achievements"/>
        <w:ind w:left="450"/>
      </w:pPr>
      <w:r>
        <w:t>Served as a group member for a project building a web application replica of Twitter.</w:t>
      </w:r>
    </w:p>
    <w:p w:rsidR="00C976A3" w:rsidRDefault="00C14B0D" w:rsidP="008B37BB">
      <w:pPr>
        <w:pStyle w:val="Achievements"/>
        <w:ind w:left="450"/>
      </w:pPr>
      <w:r>
        <w:t>Used Ruby Gems to create the data, login, and sign up authentication and authorization.</w:t>
      </w:r>
    </w:p>
    <w:p w:rsidR="007A507A" w:rsidRDefault="007A507A" w:rsidP="007A507A">
      <w:pPr>
        <w:pStyle w:val="Achievements"/>
        <w:numPr>
          <w:ilvl w:val="0"/>
          <w:numId w:val="0"/>
        </w:numPr>
        <w:ind w:left="450"/>
      </w:pPr>
    </w:p>
    <w:p w:rsidR="00C976A3" w:rsidRPr="008B37BB" w:rsidRDefault="009E66D3" w:rsidP="009E66D3">
      <w:pPr>
        <w:pStyle w:val="DateandLocation"/>
        <w:ind w:left="0"/>
        <w:rPr>
          <w:b/>
        </w:rPr>
      </w:pPr>
      <w:r>
        <w:lastRenderedPageBreak/>
        <w:t xml:space="preserve">  </w:t>
      </w:r>
      <w:r>
        <w:rPr>
          <w:b/>
        </w:rPr>
        <w:t>Project Website</w:t>
      </w:r>
      <w:r w:rsidR="00C976A3" w:rsidRPr="008B37BB">
        <w:rPr>
          <w:b/>
        </w:rPr>
        <w:tab/>
      </w:r>
      <w:r w:rsidR="00C976A3" w:rsidRPr="008B37BB">
        <w:rPr>
          <w:b/>
        </w:rPr>
        <w:tab/>
      </w:r>
    </w:p>
    <w:p w:rsidR="00C976A3" w:rsidRDefault="00C976A3" w:rsidP="008B37BB">
      <w:pPr>
        <w:pStyle w:val="JobTitle"/>
        <w:ind w:left="450"/>
      </w:pPr>
      <w:r>
        <w:t>Ruby</w:t>
      </w:r>
    </w:p>
    <w:p w:rsidR="00C976A3" w:rsidRDefault="009E66D3" w:rsidP="008B37BB">
      <w:pPr>
        <w:pStyle w:val="Achievements"/>
        <w:ind w:left="450"/>
      </w:pPr>
      <w:r>
        <w:t>Designed website</w:t>
      </w:r>
      <w:r w:rsidR="00700B81">
        <w:t xml:space="preserve"> using object-oriented design.</w:t>
      </w:r>
      <w:r>
        <w:t xml:space="preserve"> </w:t>
      </w:r>
    </w:p>
    <w:p w:rsidR="00C976A3" w:rsidRDefault="007A507A" w:rsidP="009E66D3">
      <w:pPr>
        <w:pStyle w:val="Achievements"/>
        <w:ind w:left="450"/>
      </w:pPr>
      <w:r>
        <w:t>Conducted</w:t>
      </w:r>
      <w:r w:rsidR="00700B81">
        <w:t xml:space="preserve"> cross-browser testing.</w:t>
      </w:r>
    </w:p>
    <w:p w:rsidR="008B37BB" w:rsidRPr="008B37BB" w:rsidRDefault="009E66D3" w:rsidP="009E66D3">
      <w:pPr>
        <w:pStyle w:val="DateandLocation"/>
        <w:ind w:left="90"/>
        <w:rPr>
          <w:b/>
        </w:rPr>
      </w:pPr>
      <w:r>
        <w:rPr>
          <w:b/>
        </w:rPr>
        <w:t>Blackjack Game Replica</w:t>
      </w:r>
      <w:r w:rsidR="008B37BB" w:rsidRPr="008B37BB">
        <w:rPr>
          <w:b/>
        </w:rPr>
        <w:tab/>
      </w:r>
      <w:r w:rsidR="008B37BB" w:rsidRPr="008B37BB">
        <w:rPr>
          <w:b/>
        </w:rPr>
        <w:tab/>
      </w:r>
    </w:p>
    <w:p w:rsidR="008B37BB" w:rsidRDefault="009E66D3" w:rsidP="008B37BB">
      <w:pPr>
        <w:pStyle w:val="JobTitle"/>
        <w:ind w:left="450"/>
      </w:pPr>
      <w:r>
        <w:t xml:space="preserve">Ruby </w:t>
      </w:r>
    </w:p>
    <w:p w:rsidR="008B37BB" w:rsidRDefault="00700B81" w:rsidP="00C14B0D">
      <w:pPr>
        <w:pStyle w:val="Achievements"/>
        <w:ind w:left="450"/>
      </w:pPr>
      <w:r>
        <w:t>Create</w:t>
      </w:r>
      <w:r w:rsidR="007A507A">
        <w:t>d</w:t>
      </w:r>
      <w:r>
        <w:t xml:space="preserve"> a replica of the game Blackjack as a practice method for managing terminal ser</w:t>
      </w:r>
      <w:r w:rsidR="007A507A">
        <w:t>vices from the command line and learning the Ruby programming language.</w:t>
      </w:r>
      <w:r>
        <w:t xml:space="preserve"> </w:t>
      </w:r>
    </w:p>
    <w:p w:rsidR="008B37BB" w:rsidRPr="008B37BB" w:rsidRDefault="008B37BB" w:rsidP="009E66D3">
      <w:pPr>
        <w:pStyle w:val="DateandLocation"/>
        <w:ind w:left="90"/>
        <w:rPr>
          <w:b/>
        </w:rPr>
      </w:pPr>
      <w:r w:rsidRPr="008B37BB">
        <w:rPr>
          <w:b/>
        </w:rPr>
        <w:t xml:space="preserve">Reddit Replica Web Application </w:t>
      </w:r>
      <w:r w:rsidRPr="008B37BB">
        <w:rPr>
          <w:b/>
        </w:rPr>
        <w:tab/>
      </w:r>
      <w:r w:rsidRPr="008B37BB">
        <w:rPr>
          <w:b/>
        </w:rPr>
        <w:tab/>
      </w:r>
    </w:p>
    <w:p w:rsidR="00741481" w:rsidRDefault="008B37BB" w:rsidP="007A507A">
      <w:pPr>
        <w:pStyle w:val="JobTitle"/>
        <w:ind w:left="450"/>
      </w:pPr>
      <w:r>
        <w:t>Ruby on Rails</w:t>
      </w:r>
    </w:p>
    <w:p w:rsidR="007A507A" w:rsidRDefault="00657436" w:rsidP="007A507A">
      <w:pPr>
        <w:pStyle w:val="Achievements"/>
        <w:ind w:left="450"/>
      </w:pPr>
      <w:r>
        <w:t>Developed a replica of the Reddit Web Application</w:t>
      </w:r>
    </w:p>
    <w:p w:rsidR="007A507A" w:rsidRDefault="007A507A" w:rsidP="007A507A">
      <w:pPr>
        <w:pStyle w:val="Achievements"/>
        <w:ind w:left="450"/>
      </w:pPr>
      <w:r>
        <w:t>Debugged and quality tested application.</w:t>
      </w:r>
    </w:p>
    <w:p w:rsidR="007A507A" w:rsidRDefault="007A507A" w:rsidP="007A507A">
      <w:pPr>
        <w:pStyle w:val="Achievements"/>
        <w:numPr>
          <w:ilvl w:val="0"/>
          <w:numId w:val="0"/>
        </w:numPr>
        <w:ind w:left="450"/>
      </w:pPr>
    </w:p>
    <w:p w:rsidR="008B37BB" w:rsidRDefault="008B37BB" w:rsidP="008A3B67">
      <w:pPr>
        <w:pStyle w:val="SectionTitle"/>
        <w:rPr>
          <w:color w:val="7F7F7F" w:themeColor="text1" w:themeTint="80"/>
        </w:rPr>
        <w:sectPr w:rsidR="008B37BB" w:rsidSect="008B37B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429B2" w:rsidRPr="00346C42" w:rsidRDefault="008429B2" w:rsidP="008429B2">
      <w:pPr>
        <w:pStyle w:val="SectionTitle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RELEVANT COURSEWORK</w:t>
      </w:r>
    </w:p>
    <w:p w:rsidR="008429B2" w:rsidRDefault="008429B2" w:rsidP="008429B2">
      <w:pPr>
        <w:ind w:left="360"/>
        <w:sectPr w:rsidR="008429B2" w:rsidSect="007414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429B2" w:rsidRDefault="008429B2" w:rsidP="008429B2">
      <w:pPr>
        <w:ind w:left="360"/>
      </w:pPr>
    </w:p>
    <w:p w:rsidR="008429B2" w:rsidRDefault="008429B2" w:rsidP="008429B2">
      <w:pPr>
        <w:ind w:left="0"/>
        <w:sectPr w:rsidR="008429B2" w:rsidSect="007A507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429B2" w:rsidRDefault="008429B2" w:rsidP="008429B2">
      <w:pPr>
        <w:pStyle w:val="ListParagraph"/>
        <w:numPr>
          <w:ilvl w:val="0"/>
          <w:numId w:val="13"/>
        </w:numPr>
      </w:pPr>
      <w:proofErr w:type="spellStart"/>
      <w:r>
        <w:lastRenderedPageBreak/>
        <w:t>Git</w:t>
      </w:r>
      <w:proofErr w:type="spellEnd"/>
      <w:r>
        <w:t>, HTML &amp; CSS, Ruby - Code Academy</w:t>
      </w:r>
    </w:p>
    <w:p w:rsidR="008429B2" w:rsidRDefault="008429B2" w:rsidP="008429B2">
      <w:pPr>
        <w:pStyle w:val="ListParagraph"/>
        <w:numPr>
          <w:ilvl w:val="0"/>
          <w:numId w:val="13"/>
        </w:numPr>
      </w:pPr>
      <w:r>
        <w:t>JavaScript, Database, HTML/CSS - Code School</w:t>
      </w:r>
    </w:p>
    <w:p w:rsidR="008429B2" w:rsidRDefault="008429B2" w:rsidP="008429B2">
      <w:pPr>
        <w:pStyle w:val="ListParagraph"/>
        <w:numPr>
          <w:ilvl w:val="0"/>
          <w:numId w:val="13"/>
        </w:numPr>
      </w:pPr>
      <w:r>
        <w:t>JavaScript - Khan Academy</w:t>
      </w:r>
    </w:p>
    <w:p w:rsidR="008429B2" w:rsidRDefault="008429B2" w:rsidP="008429B2">
      <w:pPr>
        <w:pStyle w:val="ListParagraph"/>
        <w:numPr>
          <w:ilvl w:val="0"/>
          <w:numId w:val="13"/>
        </w:numPr>
      </w:pPr>
      <w:r>
        <w:t xml:space="preserve">Introduction to Web Development - </w:t>
      </w:r>
      <w:proofErr w:type="spellStart"/>
      <w:r>
        <w:t>SkillsCrush</w:t>
      </w:r>
      <w:proofErr w:type="spellEnd"/>
      <w:r>
        <w:t xml:space="preserve"> Bootcamp</w:t>
      </w:r>
    </w:p>
    <w:p w:rsidR="008429B2" w:rsidRDefault="008429B2" w:rsidP="008429B2">
      <w:pPr>
        <w:pStyle w:val="ListParagraph"/>
        <w:numPr>
          <w:ilvl w:val="0"/>
          <w:numId w:val="13"/>
        </w:numPr>
      </w:pPr>
      <w:r>
        <w:lastRenderedPageBreak/>
        <w:t>Back-end engineering - Iron Yard Indianapolis</w:t>
      </w:r>
    </w:p>
    <w:p w:rsidR="008429B2" w:rsidRDefault="008429B2" w:rsidP="008429B2">
      <w:pPr>
        <w:pStyle w:val="ListParagraph"/>
        <w:numPr>
          <w:ilvl w:val="0"/>
          <w:numId w:val="13"/>
        </w:numPr>
      </w:pPr>
      <w:r>
        <w:t>Intro to: Web Development, IOS, JavaScript, PHP, MySQL, HTML, CSS, Python, JQuery, C, HTML5 Mobile- 1337 Institute of Technology</w:t>
      </w:r>
    </w:p>
    <w:p w:rsidR="008429B2" w:rsidRDefault="008429B2" w:rsidP="008429B2">
      <w:pPr>
        <w:pStyle w:val="ListParagraph"/>
        <w:numPr>
          <w:ilvl w:val="0"/>
          <w:numId w:val="13"/>
        </w:numPr>
      </w:pPr>
      <w:r>
        <w:t>HTML/CSS- Girl Develop It</w:t>
      </w:r>
    </w:p>
    <w:p w:rsidR="008429B2" w:rsidRDefault="008429B2" w:rsidP="008429B2">
      <w:pPr>
        <w:ind w:left="360"/>
        <w:sectPr w:rsidR="008429B2" w:rsidSect="007A507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429B2" w:rsidRDefault="008429B2" w:rsidP="008429B2">
      <w:pPr>
        <w:ind w:left="360"/>
        <w:sectPr w:rsidR="008429B2" w:rsidSect="0074148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429B2" w:rsidRPr="0025298A" w:rsidRDefault="008429B2" w:rsidP="008429B2">
      <w:pPr>
        <w:ind w:left="360"/>
      </w:pPr>
    </w:p>
    <w:p w:rsidR="009E66D3" w:rsidRDefault="009E66D3" w:rsidP="008A3B67">
      <w:pPr>
        <w:pStyle w:val="SectionTitle"/>
        <w:rPr>
          <w:color w:val="7F7F7F" w:themeColor="text1" w:themeTint="80"/>
        </w:rPr>
      </w:pPr>
    </w:p>
    <w:p w:rsidR="008A3B67" w:rsidRPr="00346C42" w:rsidRDefault="008A3B67" w:rsidP="008A3B67">
      <w:pPr>
        <w:pStyle w:val="SectionTitle"/>
        <w:rPr>
          <w:color w:val="7F7F7F" w:themeColor="text1" w:themeTint="80"/>
        </w:rPr>
      </w:pPr>
      <w:r w:rsidRPr="00346C42">
        <w:rPr>
          <w:color w:val="7F7F7F" w:themeColor="text1" w:themeTint="80"/>
        </w:rPr>
        <w:t>EMPLOYMENT HISTORY</w:t>
      </w:r>
    </w:p>
    <w:p w:rsidR="008A3B67" w:rsidRPr="00DC6890" w:rsidRDefault="008A3B67" w:rsidP="0025298A">
      <w:pPr>
        <w:pStyle w:val="DateandLocation"/>
        <w:ind w:left="720"/>
      </w:pPr>
      <w:r>
        <w:t>2013-2015</w:t>
      </w:r>
      <w:r w:rsidRPr="00DC6890">
        <w:tab/>
      </w:r>
      <w:r w:rsidR="00346C42">
        <w:t xml:space="preserve"> </w:t>
      </w:r>
      <w:r>
        <w:t>Girl Scouts of</w:t>
      </w:r>
      <w:r w:rsidR="00346C42">
        <w:t xml:space="preserve"> Central</w:t>
      </w:r>
      <w:r>
        <w:t xml:space="preserve"> Indiana</w:t>
      </w:r>
      <w:r w:rsidRPr="00DC6890">
        <w:tab/>
      </w:r>
      <w:r w:rsidR="00346C42">
        <w:t>Indianapolis, IN</w:t>
      </w:r>
    </w:p>
    <w:p w:rsidR="008A3B67" w:rsidRDefault="008A3B67" w:rsidP="0025298A">
      <w:pPr>
        <w:pStyle w:val="JobTitle"/>
        <w:ind w:left="720"/>
      </w:pPr>
      <w:r>
        <w:t>Membership Specialist</w:t>
      </w:r>
    </w:p>
    <w:p w:rsidR="00FE192F" w:rsidRPr="00A33144" w:rsidRDefault="00FE192F" w:rsidP="0025298A">
      <w:pPr>
        <w:pStyle w:val="Achievements"/>
        <w:ind w:left="720" w:firstLine="0"/>
      </w:pPr>
      <w:r>
        <w:t>Design r</w:t>
      </w:r>
      <w:r w:rsidRPr="1004E7E2">
        <w:t xml:space="preserve">ecruitment and retention strategies to meet annual girl recruitment goals                                     </w:t>
      </w:r>
    </w:p>
    <w:p w:rsidR="00FE192F" w:rsidRPr="00A33144" w:rsidRDefault="00FE192F" w:rsidP="0025298A">
      <w:pPr>
        <w:pStyle w:val="Achievements"/>
        <w:ind w:left="720" w:firstLine="0"/>
      </w:pPr>
      <w:r>
        <w:t>Develop and implement</w:t>
      </w:r>
      <w:r w:rsidRPr="00A33144">
        <w:t xml:space="preserve"> programs t</w:t>
      </w:r>
      <w:r>
        <w:t xml:space="preserve">hat further increase </w:t>
      </w:r>
      <w:r w:rsidRPr="00A33144">
        <w:t>visibility and help achie</w:t>
      </w:r>
      <w:r>
        <w:t>ve annual membership goals</w:t>
      </w:r>
    </w:p>
    <w:p w:rsidR="00FE192F" w:rsidRPr="00A33144" w:rsidRDefault="00FE192F" w:rsidP="008B37BB">
      <w:pPr>
        <w:pStyle w:val="Achievements"/>
        <w:ind w:left="1440" w:hanging="720"/>
      </w:pPr>
      <w:r w:rsidRPr="00A33144">
        <w:lastRenderedPageBreak/>
        <w:t>Recruit, appoint, orient and supervise certain administrative volunteers with a special emphasis on increas</w:t>
      </w:r>
      <w:r>
        <w:t>ing diversity where need exists</w:t>
      </w:r>
    </w:p>
    <w:p w:rsidR="00FE192F" w:rsidRPr="00A33144" w:rsidRDefault="00FE192F" w:rsidP="0025298A">
      <w:pPr>
        <w:pStyle w:val="Achievements"/>
        <w:ind w:left="720" w:firstLine="0"/>
      </w:pPr>
      <w:r w:rsidRPr="00A33144">
        <w:t>Work with volunteers to organize troops by recruiting and retaining leaders and rec</w:t>
      </w:r>
      <w:r>
        <w:t>ruiting/placing girls in troops</w:t>
      </w:r>
    </w:p>
    <w:p w:rsidR="00FE192F" w:rsidRPr="00A33144" w:rsidRDefault="00FE192F" w:rsidP="0025298A">
      <w:pPr>
        <w:pStyle w:val="Achievements"/>
        <w:ind w:left="720" w:firstLine="0"/>
      </w:pPr>
      <w:r w:rsidRPr="00A33144">
        <w:t>Managing volunteer administrative roles</w:t>
      </w:r>
      <w:r>
        <w:t xml:space="preserve"> when volunteer vacancies exist</w:t>
      </w:r>
    </w:p>
    <w:p w:rsidR="00FE192F" w:rsidRDefault="00FE192F" w:rsidP="008B37BB">
      <w:pPr>
        <w:pStyle w:val="Achievements"/>
        <w:ind w:left="1440" w:hanging="720"/>
      </w:pPr>
      <w:r w:rsidRPr="00A33144">
        <w:t xml:space="preserve">Support volunteer leadership development through regular contact/meetings, timely communication, team building </w:t>
      </w:r>
      <w:r w:rsidR="008B37BB">
        <w:t xml:space="preserve">  </w:t>
      </w:r>
      <w:r w:rsidRPr="00A33144">
        <w:t>activities, problem solving, conflict resolution and effec</w:t>
      </w:r>
      <w:r>
        <w:t>tive liaison with council staff</w:t>
      </w:r>
    </w:p>
    <w:p w:rsidR="008A3B67" w:rsidRDefault="008A3B67" w:rsidP="0025298A">
      <w:pPr>
        <w:pStyle w:val="Achievements"/>
        <w:ind w:left="720" w:firstLine="0"/>
      </w:pPr>
    </w:p>
    <w:p w:rsidR="008A3B67" w:rsidRDefault="00346C42" w:rsidP="0025298A">
      <w:pPr>
        <w:pStyle w:val="DateandLocation"/>
        <w:ind w:left="720"/>
      </w:pPr>
      <w:r>
        <w:t>2012-2013</w:t>
      </w:r>
      <w:r w:rsidR="008A3B67">
        <w:tab/>
      </w:r>
      <w:r>
        <w:t>American Red Cross of Indianapolis</w:t>
      </w:r>
      <w:r w:rsidR="008A3B67">
        <w:tab/>
      </w:r>
      <w:r>
        <w:t>Indianapolis, IN</w:t>
      </w:r>
    </w:p>
    <w:p w:rsidR="008A3B67" w:rsidRDefault="00346C42" w:rsidP="0025298A">
      <w:pPr>
        <w:pStyle w:val="JobTitle"/>
        <w:ind w:left="720"/>
      </w:pPr>
      <w:r>
        <w:t xml:space="preserve">Logistics and Partner Relations, </w:t>
      </w:r>
      <w:proofErr w:type="spellStart"/>
      <w:r>
        <w:t>Americorps</w:t>
      </w:r>
      <w:proofErr w:type="spellEnd"/>
    </w:p>
    <w:p w:rsidR="00FE192F" w:rsidRDefault="00FE192F" w:rsidP="0025298A">
      <w:pPr>
        <w:pStyle w:val="Achievements"/>
        <w:ind w:left="720" w:firstLine="0"/>
      </w:pPr>
      <w:r>
        <w:t>Developed emergency plan for Indianapolis International Airport Disaster Response</w:t>
      </w:r>
      <w:r>
        <w:tab/>
      </w:r>
      <w:r>
        <w:tab/>
      </w:r>
    </w:p>
    <w:p w:rsidR="00FE192F" w:rsidRDefault="00FE192F" w:rsidP="0025298A">
      <w:pPr>
        <w:pStyle w:val="Achievements"/>
        <w:ind w:left="720" w:firstLine="0"/>
      </w:pPr>
      <w:r>
        <w:t>Build partner relationships to strengthen disaster response</w:t>
      </w:r>
    </w:p>
    <w:p w:rsidR="00FE192F" w:rsidRDefault="00FE192F" w:rsidP="0025298A">
      <w:pPr>
        <w:pStyle w:val="Achievements"/>
        <w:ind w:left="720" w:firstLine="0"/>
      </w:pPr>
      <w:r>
        <w:t>Develop and coordinate inventory system and maintain shelter agreements</w:t>
      </w:r>
    </w:p>
    <w:p w:rsidR="00FE192F" w:rsidRDefault="00FE192F" w:rsidP="0025298A">
      <w:pPr>
        <w:pStyle w:val="Achievements"/>
        <w:ind w:left="720" w:firstLine="0"/>
      </w:pPr>
      <w:r>
        <w:t>On-call member of Disaster Action Team and assist in local or national disaster relief operations</w:t>
      </w:r>
    </w:p>
    <w:p w:rsidR="00FE192F" w:rsidRDefault="00FE192F" w:rsidP="0025298A">
      <w:pPr>
        <w:pStyle w:val="Achievements"/>
        <w:ind w:left="720" w:firstLine="0"/>
      </w:pPr>
      <w:r>
        <w:t>Hurricane Sandy Relief Effort: Client Casework Staffing Manager</w:t>
      </w:r>
    </w:p>
    <w:p w:rsidR="00FE192F" w:rsidRDefault="00FE192F" w:rsidP="0025298A">
      <w:pPr>
        <w:pStyle w:val="Achievements"/>
        <w:ind w:left="720" w:firstLine="0"/>
      </w:pPr>
      <w:r>
        <w:t>Indiana Response and Preparedness Corps</w:t>
      </w:r>
    </w:p>
    <w:p w:rsidR="008A3B67" w:rsidRDefault="008A3B67" w:rsidP="0025298A">
      <w:pPr>
        <w:pStyle w:val="Achievements"/>
        <w:numPr>
          <w:ilvl w:val="0"/>
          <w:numId w:val="0"/>
        </w:numPr>
        <w:ind w:left="720"/>
      </w:pPr>
    </w:p>
    <w:p w:rsidR="0057153D" w:rsidRPr="00346C42" w:rsidRDefault="00346C42" w:rsidP="0057153D">
      <w:pPr>
        <w:pStyle w:val="SectionTitle"/>
        <w:rPr>
          <w:color w:val="7F7F7F" w:themeColor="text1" w:themeTint="80"/>
        </w:rPr>
      </w:pPr>
      <w:r w:rsidRPr="00346C42">
        <w:rPr>
          <w:color w:val="7F7F7F" w:themeColor="text1" w:themeTint="80"/>
        </w:rPr>
        <w:t>EDUCATION</w:t>
      </w:r>
    </w:p>
    <w:p w:rsidR="0057153D" w:rsidRDefault="00346C42" w:rsidP="00DC6890">
      <w:pPr>
        <w:pStyle w:val="DateandLocation"/>
      </w:pPr>
      <w:r>
        <w:t>2006-2009</w:t>
      </w:r>
      <w:r w:rsidR="0057153D">
        <w:tab/>
      </w:r>
      <w:r>
        <w:t>Alabama A&amp;M University</w:t>
      </w:r>
      <w:r w:rsidR="0057153D">
        <w:tab/>
      </w:r>
      <w:r>
        <w:t>Normal, Alabama</w:t>
      </w:r>
    </w:p>
    <w:p w:rsidR="0057153D" w:rsidRDefault="00346C42" w:rsidP="00BA319A">
      <w:pPr>
        <w:pStyle w:val="Achievements"/>
      </w:pPr>
      <w:r>
        <w:t>B.A., Biology (Pursed)</w:t>
      </w:r>
    </w:p>
    <w:p w:rsidR="0057153D" w:rsidRDefault="00346C42" w:rsidP="00BA319A">
      <w:pPr>
        <w:pStyle w:val="Achievements"/>
      </w:pPr>
      <w:r>
        <w:t>Dean’s List, Freshman Honor Roll, Honor’s Society</w:t>
      </w:r>
    </w:p>
    <w:p w:rsidR="008429B2" w:rsidRDefault="008429B2" w:rsidP="0057153D">
      <w:pPr>
        <w:pStyle w:val="SectionTitle"/>
        <w:rPr>
          <w:color w:val="7F7F7F" w:themeColor="text1" w:themeTint="80"/>
        </w:rPr>
      </w:pPr>
    </w:p>
    <w:p w:rsidR="0057153D" w:rsidRPr="00346C42" w:rsidRDefault="00346C42" w:rsidP="0057153D">
      <w:pPr>
        <w:pStyle w:val="SectionTitle"/>
        <w:rPr>
          <w:color w:val="7F7F7F" w:themeColor="text1" w:themeTint="80"/>
        </w:rPr>
      </w:pPr>
      <w:r w:rsidRPr="00346C42">
        <w:rPr>
          <w:color w:val="7F7F7F" w:themeColor="text1" w:themeTint="80"/>
        </w:rPr>
        <w:t>ADDITIONAL SKILLS</w:t>
      </w:r>
    </w:p>
    <w:p w:rsidR="008A3B67" w:rsidRPr="00346C42" w:rsidRDefault="008A3B67" w:rsidP="008A3B67">
      <w:pPr>
        <w:ind w:left="360"/>
      </w:pPr>
      <w:r w:rsidRPr="00346C42">
        <w:rPr>
          <w:b/>
        </w:rPr>
        <w:t xml:space="preserve">Operating Systems: </w:t>
      </w:r>
      <w:r w:rsidRPr="00346C42">
        <w:t>Mac OS X, Windows XP</w:t>
      </w:r>
      <w:r w:rsidR="00346C42" w:rsidRPr="00346C42">
        <w:t xml:space="preserve"> </w:t>
      </w:r>
      <w:r w:rsidRPr="00346C42">
        <w:t>/Vista</w:t>
      </w:r>
      <w:r w:rsidR="00346C42" w:rsidRPr="00346C42">
        <w:t xml:space="preserve"> </w:t>
      </w:r>
      <w:r w:rsidRPr="00346C42">
        <w:t>/7</w:t>
      </w:r>
      <w:r w:rsidR="00346C42" w:rsidRPr="00346C42">
        <w:t xml:space="preserve"> </w:t>
      </w:r>
      <w:r w:rsidRPr="00346C42">
        <w:t>/8</w:t>
      </w:r>
      <w:r w:rsidR="00346C42" w:rsidRPr="00346C42">
        <w:t xml:space="preserve"> </w:t>
      </w:r>
      <w:r w:rsidRPr="00346C42">
        <w:t>/10</w:t>
      </w:r>
    </w:p>
    <w:p w:rsidR="008A3B67" w:rsidRPr="00346C42" w:rsidRDefault="008A3B67" w:rsidP="008A3B67">
      <w:pPr>
        <w:ind w:left="360"/>
        <w:rPr>
          <w:b/>
        </w:rPr>
      </w:pPr>
    </w:p>
    <w:p w:rsidR="008A3B67" w:rsidRDefault="008A3B67" w:rsidP="008A3B67">
      <w:pPr>
        <w:ind w:left="360"/>
      </w:pPr>
      <w:r w:rsidRPr="00346C42">
        <w:rPr>
          <w:b/>
        </w:rPr>
        <w:t xml:space="preserve">Office Tools: </w:t>
      </w:r>
      <w:r w:rsidRPr="00346C42">
        <w:t xml:space="preserve">Word, Excel, PowerPoint, Outlook, Visio </w:t>
      </w:r>
    </w:p>
    <w:p w:rsidR="009E66D3" w:rsidRDefault="009E66D3" w:rsidP="00C14B0D">
      <w:pPr>
        <w:pStyle w:val="SectionTitle"/>
        <w:rPr>
          <w:color w:val="7F7F7F" w:themeColor="text1" w:themeTint="80"/>
        </w:rPr>
      </w:pPr>
    </w:p>
    <w:p w:rsidR="00C14B0D" w:rsidRPr="00346C42" w:rsidRDefault="00C14B0D" w:rsidP="00C14B0D">
      <w:pPr>
        <w:pStyle w:val="SectionTitle"/>
        <w:rPr>
          <w:color w:val="7F7F7F" w:themeColor="text1" w:themeTint="80"/>
        </w:rPr>
      </w:pPr>
      <w:r>
        <w:rPr>
          <w:color w:val="7F7F7F" w:themeColor="text1" w:themeTint="80"/>
        </w:rPr>
        <w:t>Memberships</w:t>
      </w:r>
    </w:p>
    <w:p w:rsidR="00C14B0D" w:rsidRDefault="00C14B0D" w:rsidP="00C14B0D">
      <w:pPr>
        <w:pStyle w:val="DateandLocation"/>
        <w:ind w:left="720"/>
      </w:pPr>
      <w:r>
        <w:t>2015-2016</w:t>
      </w:r>
      <w:r w:rsidRPr="00DC6890">
        <w:tab/>
      </w:r>
      <w:r>
        <w:t xml:space="preserve"> Girl Develop It</w:t>
      </w:r>
      <w:r w:rsidRPr="00DC6890">
        <w:tab/>
      </w:r>
      <w:r>
        <w:t>Indianapolis, IN</w:t>
      </w:r>
    </w:p>
    <w:p w:rsidR="00C14B0D" w:rsidRPr="00DC6890" w:rsidRDefault="00C14B0D" w:rsidP="00C14B0D">
      <w:pPr>
        <w:pStyle w:val="DateandLocation"/>
        <w:ind w:left="720"/>
      </w:pPr>
      <w:r>
        <w:t>2015-2016</w:t>
      </w:r>
      <w:r>
        <w:tab/>
        <w:t xml:space="preserve">     </w:t>
      </w:r>
      <w:proofErr w:type="spellStart"/>
      <w:r>
        <w:t>Indy.rb</w:t>
      </w:r>
      <w:proofErr w:type="spellEnd"/>
      <w:r>
        <w:tab/>
        <w:t>Indianapolis, IN</w:t>
      </w:r>
    </w:p>
    <w:p w:rsidR="00C14B0D" w:rsidRPr="00346C42" w:rsidRDefault="00C14B0D" w:rsidP="00C14B0D">
      <w:pPr>
        <w:ind w:left="360"/>
      </w:pPr>
    </w:p>
    <w:p w:rsidR="00C14B0D" w:rsidRPr="00346C42" w:rsidRDefault="00C14B0D" w:rsidP="008A3B67">
      <w:pPr>
        <w:ind w:left="360"/>
      </w:pPr>
    </w:p>
    <w:p w:rsidR="0057153D" w:rsidRPr="00346C42" w:rsidRDefault="0057153D" w:rsidP="004506BF">
      <w:pPr>
        <w:rPr>
          <w:b/>
        </w:rPr>
      </w:pPr>
    </w:p>
    <w:sectPr w:rsidR="0057153D" w:rsidRPr="00346C42" w:rsidSect="0074148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09A0"/>
    <w:multiLevelType w:val="hybridMultilevel"/>
    <w:tmpl w:val="A126B932"/>
    <w:lvl w:ilvl="0" w:tplc="5A58659C">
      <w:start w:val="317"/>
      <w:numFmt w:val="bullet"/>
      <w:lvlText w:val="-"/>
      <w:lvlJc w:val="left"/>
      <w:pPr>
        <w:ind w:left="25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>
    <w:nsid w:val="059C515B"/>
    <w:multiLevelType w:val="hybridMultilevel"/>
    <w:tmpl w:val="934AEC42"/>
    <w:lvl w:ilvl="0" w:tplc="0B725176">
      <w:start w:val="317"/>
      <w:numFmt w:val="bullet"/>
      <w:lvlText w:val="-"/>
      <w:lvlJc w:val="left"/>
      <w:pPr>
        <w:ind w:left="25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069E0C89"/>
    <w:multiLevelType w:val="multilevel"/>
    <w:tmpl w:val="3BC8EABA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7D534B"/>
    <w:multiLevelType w:val="hybridMultilevel"/>
    <w:tmpl w:val="6F0E097A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98304F"/>
    <w:multiLevelType w:val="hybridMultilevel"/>
    <w:tmpl w:val="E360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B6713B"/>
    <w:multiLevelType w:val="hybridMultilevel"/>
    <w:tmpl w:val="FF7E07DA"/>
    <w:lvl w:ilvl="0" w:tplc="AFB8B5E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663FFF"/>
    <w:multiLevelType w:val="hybridMultilevel"/>
    <w:tmpl w:val="9BF0C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C59FC"/>
    <w:multiLevelType w:val="hybridMultilevel"/>
    <w:tmpl w:val="B15A43FA"/>
    <w:lvl w:ilvl="0" w:tplc="274AA7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97CC3"/>
    <w:multiLevelType w:val="hybridMultilevel"/>
    <w:tmpl w:val="C9347EE0"/>
    <w:lvl w:ilvl="0" w:tplc="274AA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747B6"/>
    <w:multiLevelType w:val="hybridMultilevel"/>
    <w:tmpl w:val="BE74E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A360D"/>
    <w:multiLevelType w:val="multilevel"/>
    <w:tmpl w:val="37B6B180"/>
    <w:lvl w:ilvl="0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DF483C"/>
    <w:multiLevelType w:val="multilevel"/>
    <w:tmpl w:val="370C2762"/>
    <w:lvl w:ilvl="0">
      <w:start w:val="1"/>
      <w:numFmt w:val="bullet"/>
      <w:lvlText w:val="o"/>
      <w:lvlJc w:val="left"/>
      <w:pPr>
        <w:tabs>
          <w:tab w:val="num" w:pos="-360"/>
        </w:tabs>
        <w:ind w:left="2520" w:hanging="360"/>
      </w:pPr>
      <w:rPr>
        <w:rFonts w:ascii="Courier New" w:hAnsi="Courier New" w:hint="default"/>
        <w:color w:val="80808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CD012F4"/>
    <w:multiLevelType w:val="hybridMultilevel"/>
    <w:tmpl w:val="63F8A02A"/>
    <w:lvl w:ilvl="0" w:tplc="1014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07"/>
    <w:rsid w:val="00060912"/>
    <w:rsid w:val="000E4984"/>
    <w:rsid w:val="00107916"/>
    <w:rsid w:val="0025298A"/>
    <w:rsid w:val="002D0446"/>
    <w:rsid w:val="00346C42"/>
    <w:rsid w:val="00391B07"/>
    <w:rsid w:val="003B32DC"/>
    <w:rsid w:val="003B6096"/>
    <w:rsid w:val="004506BF"/>
    <w:rsid w:val="004E685B"/>
    <w:rsid w:val="0057153D"/>
    <w:rsid w:val="005F5EE7"/>
    <w:rsid w:val="00635D26"/>
    <w:rsid w:val="00657436"/>
    <w:rsid w:val="00674156"/>
    <w:rsid w:val="00700B81"/>
    <w:rsid w:val="00741481"/>
    <w:rsid w:val="007A507A"/>
    <w:rsid w:val="008429B2"/>
    <w:rsid w:val="00845A3E"/>
    <w:rsid w:val="00873B67"/>
    <w:rsid w:val="008A17A4"/>
    <w:rsid w:val="008A3B67"/>
    <w:rsid w:val="008B37BB"/>
    <w:rsid w:val="009256E7"/>
    <w:rsid w:val="009E66D3"/>
    <w:rsid w:val="00AA71EB"/>
    <w:rsid w:val="00BA319A"/>
    <w:rsid w:val="00C14B0D"/>
    <w:rsid w:val="00C976A3"/>
    <w:rsid w:val="00CF6C49"/>
    <w:rsid w:val="00D009B1"/>
    <w:rsid w:val="00DB5E11"/>
    <w:rsid w:val="00DC205C"/>
    <w:rsid w:val="00DC6890"/>
    <w:rsid w:val="00DD168A"/>
    <w:rsid w:val="00DE3438"/>
    <w:rsid w:val="00E545EF"/>
    <w:rsid w:val="00F15207"/>
    <w:rsid w:val="00F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Table Grid" w:uiPriority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156"/>
    <w:pPr>
      <w:spacing w:before="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5F5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qFormat/>
    <w:rsid w:val="005F5EE7"/>
    <w:pPr>
      <w:spacing w:before="360" w:after="440" w:line="240" w:lineRule="atLeast"/>
      <w:ind w:left="0"/>
    </w:pPr>
    <w:rPr>
      <w:noProof/>
      <w:color w:val="7F7F7F" w:themeColor="text1" w:themeTint="80"/>
      <w:sz w:val="48"/>
      <w:szCs w:val="48"/>
    </w:rPr>
  </w:style>
  <w:style w:type="paragraph" w:styleId="BalloonText">
    <w:name w:val="Balloon Text"/>
    <w:basedOn w:val="Normal"/>
    <w:semiHidden/>
    <w:unhideWhenUsed/>
    <w:rsid w:val="00DC205C"/>
    <w:rPr>
      <w:rFonts w:cs="Tahoma"/>
    </w:rPr>
  </w:style>
  <w:style w:type="paragraph" w:customStyle="1" w:styleId="SectionTitle">
    <w:name w:val="Section Title"/>
    <w:basedOn w:val="Normal"/>
    <w:unhideWhenUsed/>
    <w:qFormat/>
    <w:rsid w:val="00674156"/>
    <w:pPr>
      <w:pBdr>
        <w:bottom w:val="single" w:sz="4" w:space="1" w:color="A6A6A6" w:themeColor="background1" w:themeShade="A6"/>
      </w:pBdr>
      <w:spacing w:before="200"/>
      <w:ind w:left="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5F5EE7"/>
    <w:pPr>
      <w:ind w:left="0"/>
    </w:pPr>
  </w:style>
  <w:style w:type="paragraph" w:customStyle="1" w:styleId="JobTitle">
    <w:name w:val="Job Title"/>
    <w:basedOn w:val="Normal"/>
    <w:qFormat/>
    <w:rsid w:val="005F5EE7"/>
    <w:pPr>
      <w:spacing w:before="0"/>
    </w:pPr>
    <w:rPr>
      <w:color w:val="7F7F7F" w:themeColor="text1" w:themeTint="80"/>
    </w:rPr>
  </w:style>
  <w:style w:type="paragraph" w:customStyle="1" w:styleId="Achievements">
    <w:name w:val="Achievements"/>
    <w:basedOn w:val="Normal"/>
    <w:unhideWhenUsed/>
    <w:qFormat/>
    <w:rsid w:val="005F5EE7"/>
    <w:pPr>
      <w:numPr>
        <w:numId w:val="1"/>
      </w:numPr>
    </w:pPr>
  </w:style>
  <w:style w:type="paragraph" w:customStyle="1" w:styleId="DateandLocation">
    <w:name w:val="Date and Location"/>
    <w:basedOn w:val="Normal"/>
    <w:qFormat/>
    <w:rsid w:val="005F5EE7"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basedOn w:val="DefaultParagraphFont"/>
    <w:link w:val="Heading1"/>
    <w:rsid w:val="005F5EE7"/>
    <w:rPr>
      <w:rFonts w:asciiTheme="majorHAnsi" w:eastAsiaTheme="majorEastAsia" w:hAnsiTheme="majorHAnsi" w:cstheme="majorBidi"/>
      <w:b/>
      <w:bCs/>
      <w:color w:val="262626" w:themeColor="text1" w:themeTint="D9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F5EE7"/>
    <w:rPr>
      <w:color w:val="808080"/>
    </w:rPr>
  </w:style>
  <w:style w:type="table" w:styleId="TableGrid">
    <w:name w:val="Table Grid"/>
    <w:basedOn w:val="TableNormal"/>
    <w:uiPriority w:val="1"/>
    <w:rsid w:val="00873B6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ersonalInformation">
    <w:name w:val="Personal Information"/>
    <w:basedOn w:val="Normal"/>
    <w:qFormat/>
    <w:rsid w:val="00873B67"/>
    <w:pPr>
      <w:spacing w:before="0" w:after="0" w:line="264" w:lineRule="auto"/>
      <w:ind w:left="0"/>
    </w:pPr>
    <w:rPr>
      <w:rFonts w:eastAsiaTheme="minorHAnsi" w:cstheme="minorBidi"/>
      <w:color w:val="595959" w:themeColor="text1" w:themeTint="A6"/>
      <w:szCs w:val="22"/>
    </w:rPr>
  </w:style>
  <w:style w:type="paragraph" w:customStyle="1" w:styleId="YourName">
    <w:name w:val="Your Name"/>
    <w:basedOn w:val="Normal"/>
    <w:qFormat/>
    <w:rsid w:val="00873B67"/>
    <w:pPr>
      <w:spacing w:before="0" w:after="0" w:line="264" w:lineRule="auto"/>
      <w:ind w:left="0"/>
    </w:pPr>
    <w:rPr>
      <w:rFonts w:eastAsiaTheme="minorHAnsi" w:cstheme="minorBidi"/>
      <w:caps/>
      <w:color w:val="A6A6A6" w:themeColor="background1" w:themeShade="A6"/>
      <w:spacing w:val="40"/>
      <w:sz w:val="40"/>
      <w:szCs w:val="22"/>
    </w:rPr>
  </w:style>
  <w:style w:type="paragraph" w:styleId="ListParagraph">
    <w:name w:val="List Paragraph"/>
    <w:basedOn w:val="Normal"/>
    <w:uiPriority w:val="34"/>
    <w:unhideWhenUsed/>
    <w:qFormat/>
    <w:rsid w:val="008A3B67"/>
    <w:pPr>
      <w:ind w:left="720"/>
      <w:contextualSpacing/>
    </w:pPr>
  </w:style>
  <w:style w:type="character" w:styleId="Hyperlink">
    <w:name w:val="Hyperlink"/>
    <w:basedOn w:val="DefaultParagraphFont"/>
    <w:unhideWhenUsed/>
    <w:rsid w:val="00346C42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346C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Table Grid" w:uiPriority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4156"/>
    <w:pPr>
      <w:spacing w:before="60" w:after="60"/>
      <w:ind w:left="2160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rsid w:val="005F5E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qFormat/>
    <w:rsid w:val="005F5EE7"/>
    <w:pPr>
      <w:spacing w:before="360" w:after="440" w:line="240" w:lineRule="atLeast"/>
      <w:ind w:left="0"/>
    </w:pPr>
    <w:rPr>
      <w:noProof/>
      <w:color w:val="7F7F7F" w:themeColor="text1" w:themeTint="80"/>
      <w:sz w:val="48"/>
      <w:szCs w:val="48"/>
    </w:rPr>
  </w:style>
  <w:style w:type="paragraph" w:styleId="BalloonText">
    <w:name w:val="Balloon Text"/>
    <w:basedOn w:val="Normal"/>
    <w:semiHidden/>
    <w:unhideWhenUsed/>
    <w:rsid w:val="00DC205C"/>
    <w:rPr>
      <w:rFonts w:cs="Tahoma"/>
    </w:rPr>
  </w:style>
  <w:style w:type="paragraph" w:customStyle="1" w:styleId="SectionTitle">
    <w:name w:val="Section Title"/>
    <w:basedOn w:val="Normal"/>
    <w:unhideWhenUsed/>
    <w:qFormat/>
    <w:rsid w:val="00674156"/>
    <w:pPr>
      <w:pBdr>
        <w:bottom w:val="single" w:sz="4" w:space="1" w:color="A6A6A6" w:themeColor="background1" w:themeShade="A6"/>
      </w:pBdr>
      <w:spacing w:before="200"/>
      <w:ind w:left="0"/>
    </w:pPr>
    <w:rPr>
      <w:rFonts w:asciiTheme="majorHAnsi" w:hAnsiTheme="majorHAnsi"/>
    </w:rPr>
  </w:style>
  <w:style w:type="paragraph" w:customStyle="1" w:styleId="ContactInfo">
    <w:name w:val="Contact Info"/>
    <w:basedOn w:val="Normal"/>
    <w:qFormat/>
    <w:rsid w:val="005F5EE7"/>
    <w:pPr>
      <w:ind w:left="0"/>
    </w:pPr>
  </w:style>
  <w:style w:type="paragraph" w:customStyle="1" w:styleId="JobTitle">
    <w:name w:val="Job Title"/>
    <w:basedOn w:val="Normal"/>
    <w:qFormat/>
    <w:rsid w:val="005F5EE7"/>
    <w:pPr>
      <w:spacing w:before="0"/>
    </w:pPr>
    <w:rPr>
      <w:color w:val="7F7F7F" w:themeColor="text1" w:themeTint="80"/>
    </w:rPr>
  </w:style>
  <w:style w:type="paragraph" w:customStyle="1" w:styleId="Achievements">
    <w:name w:val="Achievements"/>
    <w:basedOn w:val="Normal"/>
    <w:unhideWhenUsed/>
    <w:qFormat/>
    <w:rsid w:val="005F5EE7"/>
    <w:pPr>
      <w:numPr>
        <w:numId w:val="1"/>
      </w:numPr>
    </w:pPr>
  </w:style>
  <w:style w:type="paragraph" w:customStyle="1" w:styleId="DateandLocation">
    <w:name w:val="Date and Location"/>
    <w:basedOn w:val="Normal"/>
    <w:qFormat/>
    <w:rsid w:val="005F5EE7"/>
    <w:pPr>
      <w:tabs>
        <w:tab w:val="left" w:pos="3600"/>
        <w:tab w:val="right" w:pos="8640"/>
      </w:tabs>
      <w:spacing w:before="160"/>
    </w:pPr>
  </w:style>
  <w:style w:type="character" w:customStyle="1" w:styleId="Heading1Char">
    <w:name w:val="Heading 1 Char"/>
    <w:basedOn w:val="DefaultParagraphFont"/>
    <w:link w:val="Heading1"/>
    <w:rsid w:val="005F5EE7"/>
    <w:rPr>
      <w:rFonts w:asciiTheme="majorHAnsi" w:eastAsiaTheme="majorEastAsia" w:hAnsiTheme="majorHAnsi" w:cstheme="majorBidi"/>
      <w:b/>
      <w:bCs/>
      <w:color w:val="262626" w:themeColor="text1" w:themeTint="D9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F5EE7"/>
    <w:rPr>
      <w:color w:val="808080"/>
    </w:rPr>
  </w:style>
  <w:style w:type="table" w:styleId="TableGrid">
    <w:name w:val="Table Grid"/>
    <w:basedOn w:val="TableNormal"/>
    <w:uiPriority w:val="1"/>
    <w:rsid w:val="00873B67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ersonalInformation">
    <w:name w:val="Personal Information"/>
    <w:basedOn w:val="Normal"/>
    <w:qFormat/>
    <w:rsid w:val="00873B67"/>
    <w:pPr>
      <w:spacing w:before="0" w:after="0" w:line="264" w:lineRule="auto"/>
      <w:ind w:left="0"/>
    </w:pPr>
    <w:rPr>
      <w:rFonts w:eastAsiaTheme="minorHAnsi" w:cstheme="minorBidi"/>
      <w:color w:val="595959" w:themeColor="text1" w:themeTint="A6"/>
      <w:szCs w:val="22"/>
    </w:rPr>
  </w:style>
  <w:style w:type="paragraph" w:customStyle="1" w:styleId="YourName">
    <w:name w:val="Your Name"/>
    <w:basedOn w:val="Normal"/>
    <w:qFormat/>
    <w:rsid w:val="00873B67"/>
    <w:pPr>
      <w:spacing w:before="0" w:after="0" w:line="264" w:lineRule="auto"/>
      <w:ind w:left="0"/>
    </w:pPr>
    <w:rPr>
      <w:rFonts w:eastAsiaTheme="minorHAnsi" w:cstheme="minorBidi"/>
      <w:caps/>
      <w:color w:val="A6A6A6" w:themeColor="background1" w:themeShade="A6"/>
      <w:spacing w:val="40"/>
      <w:sz w:val="40"/>
      <w:szCs w:val="22"/>
    </w:rPr>
  </w:style>
  <w:style w:type="paragraph" w:styleId="ListParagraph">
    <w:name w:val="List Paragraph"/>
    <w:basedOn w:val="Normal"/>
    <w:uiPriority w:val="34"/>
    <w:unhideWhenUsed/>
    <w:qFormat/>
    <w:rsid w:val="008A3B67"/>
    <w:pPr>
      <w:ind w:left="720"/>
      <w:contextualSpacing/>
    </w:pPr>
  </w:style>
  <w:style w:type="character" w:styleId="Hyperlink">
    <w:name w:val="Hyperlink"/>
    <w:basedOn w:val="DefaultParagraphFont"/>
    <w:unhideWhenUsed/>
    <w:rsid w:val="00346C42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34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client\AppData\Roaming\Microsoft\Templates\MS_Contemp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239670346C41A8A5A76DAE6313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E9A9-550A-45D0-B83E-1A093E685967}"/>
      </w:docPartPr>
      <w:docPartBody>
        <w:p w:rsidR="00493087" w:rsidRDefault="00C670B1" w:rsidP="00C670B1">
          <w:pPr>
            <w:pStyle w:val="34239670346C41A8A5A76DAE6313715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B1"/>
    <w:rsid w:val="00064F15"/>
    <w:rsid w:val="00493087"/>
    <w:rsid w:val="004A42EB"/>
    <w:rsid w:val="004B3B88"/>
    <w:rsid w:val="005B3798"/>
    <w:rsid w:val="008B51D3"/>
    <w:rsid w:val="00C6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3127B3F554FA99B0B7EB839B6A9B9">
    <w:name w:val="3383127B3F554FA99B0B7EB839B6A9B9"/>
  </w:style>
  <w:style w:type="paragraph" w:customStyle="1" w:styleId="EE397B804D994CB2BF66882729E35746">
    <w:name w:val="EE397B804D994CB2BF66882729E35746"/>
  </w:style>
  <w:style w:type="paragraph" w:customStyle="1" w:styleId="D32BA052B9594C5CB725A4A938E7C7D2">
    <w:name w:val="D32BA052B9594C5CB725A4A938E7C7D2"/>
  </w:style>
  <w:style w:type="paragraph" w:customStyle="1" w:styleId="84F0B21D3128419CAC8C1E39B7063DE3">
    <w:name w:val="84F0B21D3128419CAC8C1E39B7063DE3"/>
  </w:style>
  <w:style w:type="paragraph" w:customStyle="1" w:styleId="022553D45B854E3EBE408B4FCF4D06C6">
    <w:name w:val="022553D45B854E3EBE408B4FCF4D06C6"/>
  </w:style>
  <w:style w:type="paragraph" w:customStyle="1" w:styleId="19E8C3CDC2A64C29880D6AB680BB1E9B">
    <w:name w:val="19E8C3CDC2A64C29880D6AB680BB1E9B"/>
  </w:style>
  <w:style w:type="paragraph" w:customStyle="1" w:styleId="6BC9E8E6B63F445881ABB3F8B73413F8">
    <w:name w:val="6BC9E8E6B63F445881ABB3F8B73413F8"/>
  </w:style>
  <w:style w:type="paragraph" w:customStyle="1" w:styleId="714D9DBEE0AF4CD8B558DADA0BB44F9C">
    <w:name w:val="714D9DBEE0AF4CD8B558DADA0BB44F9C"/>
  </w:style>
  <w:style w:type="paragraph" w:customStyle="1" w:styleId="93507E1AC4044FF69E30FEEF747B5C52">
    <w:name w:val="93507E1AC4044FF69E30FEEF747B5C52"/>
  </w:style>
  <w:style w:type="paragraph" w:customStyle="1" w:styleId="431A711D6F0749169CFA5620BBF1448D">
    <w:name w:val="431A711D6F0749169CFA5620BBF1448D"/>
  </w:style>
  <w:style w:type="paragraph" w:customStyle="1" w:styleId="9B68A82722174F9BBEC655F734941A77">
    <w:name w:val="9B68A82722174F9BBEC655F734941A77"/>
  </w:style>
  <w:style w:type="paragraph" w:customStyle="1" w:styleId="54A24FA5F1974E518E18DC1EBA1528DE">
    <w:name w:val="54A24FA5F1974E518E18DC1EBA1528DE"/>
  </w:style>
  <w:style w:type="paragraph" w:customStyle="1" w:styleId="4B7EA1BCAC0C4B08BAAE7422A01581A0">
    <w:name w:val="4B7EA1BCAC0C4B08BAAE7422A01581A0"/>
  </w:style>
  <w:style w:type="paragraph" w:customStyle="1" w:styleId="671DFB437BC649048AE8BD250D6B58C8">
    <w:name w:val="671DFB437BC649048AE8BD250D6B58C8"/>
  </w:style>
  <w:style w:type="paragraph" w:customStyle="1" w:styleId="D6E1C5015AFE466289742C98045A1618">
    <w:name w:val="D6E1C5015AFE466289742C98045A1618"/>
  </w:style>
  <w:style w:type="paragraph" w:customStyle="1" w:styleId="33445C5ACDB64B7A98A9C14C2094645C">
    <w:name w:val="33445C5ACDB64B7A98A9C14C2094645C"/>
  </w:style>
  <w:style w:type="paragraph" w:customStyle="1" w:styleId="0620DBA1EE1A4628896901B000CCA61E">
    <w:name w:val="0620DBA1EE1A4628896901B000CCA61E"/>
  </w:style>
  <w:style w:type="paragraph" w:customStyle="1" w:styleId="1D08247F2DE5469B80B342E978751859">
    <w:name w:val="1D08247F2DE5469B80B342E978751859"/>
  </w:style>
  <w:style w:type="paragraph" w:customStyle="1" w:styleId="1A7A77C4C71F4D9486B9A42D5AF05594">
    <w:name w:val="1A7A77C4C71F4D9486B9A42D5AF05594"/>
  </w:style>
  <w:style w:type="paragraph" w:customStyle="1" w:styleId="80E133210D304573B39E0A07D1E7F196">
    <w:name w:val="80E133210D304573B39E0A07D1E7F196"/>
  </w:style>
  <w:style w:type="paragraph" w:customStyle="1" w:styleId="93A99B0603A14843AFC1ED876BF97E1C">
    <w:name w:val="93A99B0603A14843AFC1ED876BF97E1C"/>
  </w:style>
  <w:style w:type="paragraph" w:customStyle="1" w:styleId="F179FA66DAC8432D8876A054B16F620B">
    <w:name w:val="F179FA66DAC8432D8876A054B16F620B"/>
  </w:style>
  <w:style w:type="paragraph" w:customStyle="1" w:styleId="719DA1C17C6B472F9E13A594BDC5DBC0">
    <w:name w:val="719DA1C17C6B472F9E13A594BDC5DBC0"/>
  </w:style>
  <w:style w:type="paragraph" w:customStyle="1" w:styleId="FCC4C6B3C77044F2A1662CE4B8A3BA1F">
    <w:name w:val="FCC4C6B3C77044F2A1662CE4B8A3BA1F"/>
  </w:style>
  <w:style w:type="paragraph" w:customStyle="1" w:styleId="06B72CFB1D6C405ABF63D6CF5531331C">
    <w:name w:val="06B72CFB1D6C405ABF63D6CF5531331C"/>
  </w:style>
  <w:style w:type="paragraph" w:customStyle="1" w:styleId="D79B585F1AF84AEBACF17C4D3E012D71">
    <w:name w:val="D79B585F1AF84AEBACF17C4D3E012D71"/>
  </w:style>
  <w:style w:type="paragraph" w:customStyle="1" w:styleId="A4FBFB0BF81744598423841D56CBDFE0">
    <w:name w:val="A4FBFB0BF81744598423841D56CBDFE0"/>
  </w:style>
  <w:style w:type="paragraph" w:customStyle="1" w:styleId="C553E758917A4BCDB54ADA5A03DE1A64">
    <w:name w:val="C553E758917A4BCDB54ADA5A03DE1A64"/>
  </w:style>
  <w:style w:type="paragraph" w:customStyle="1" w:styleId="44CD263C360E49C089986100B296B4EA">
    <w:name w:val="44CD263C360E49C089986100B296B4EA"/>
  </w:style>
  <w:style w:type="paragraph" w:customStyle="1" w:styleId="0BD1EDC01A094B37BC3EE5EEE34C9BBC">
    <w:name w:val="0BD1EDC01A094B37BC3EE5EEE34C9BBC"/>
  </w:style>
  <w:style w:type="paragraph" w:customStyle="1" w:styleId="9F1E39D9D58A4DF597A7F256FAC2EAFD">
    <w:name w:val="9F1E39D9D58A4DF597A7F256FAC2EAFD"/>
  </w:style>
  <w:style w:type="paragraph" w:customStyle="1" w:styleId="2C5A54C28C07447F809C40E6F92D20BD">
    <w:name w:val="2C5A54C28C07447F809C40E6F92D20BD"/>
  </w:style>
  <w:style w:type="paragraph" w:customStyle="1" w:styleId="57182FFBE574442598DC5714AC37FEDA">
    <w:name w:val="57182FFBE574442598DC5714AC37FEDA"/>
  </w:style>
  <w:style w:type="paragraph" w:customStyle="1" w:styleId="B29DCA3D6FC142E0BAD3F93179603302">
    <w:name w:val="B29DCA3D6FC142E0BAD3F93179603302"/>
  </w:style>
  <w:style w:type="paragraph" w:customStyle="1" w:styleId="0E9E2AB2EF664194942B165EFE0E11D1">
    <w:name w:val="0E9E2AB2EF664194942B165EFE0E11D1"/>
  </w:style>
  <w:style w:type="paragraph" w:customStyle="1" w:styleId="95ABD09318E1449793ED4FBA05929D33">
    <w:name w:val="95ABD09318E1449793ED4FBA05929D33"/>
  </w:style>
  <w:style w:type="paragraph" w:customStyle="1" w:styleId="0B7F4B5E98CC446CA1F20ECB37F90839">
    <w:name w:val="0B7F4B5E98CC446CA1F20ECB37F90839"/>
  </w:style>
  <w:style w:type="paragraph" w:customStyle="1" w:styleId="2E3C1C45C81D4D4C8B703548D158258B">
    <w:name w:val="2E3C1C45C81D4D4C8B703548D158258B"/>
  </w:style>
  <w:style w:type="paragraph" w:customStyle="1" w:styleId="E6A690E49E1C4CD1B0ECF632B1A54B45">
    <w:name w:val="E6A690E49E1C4CD1B0ECF632B1A54B45"/>
  </w:style>
  <w:style w:type="paragraph" w:customStyle="1" w:styleId="34239670346C41A8A5A76DAE6313715E">
    <w:name w:val="34239670346C41A8A5A76DAE6313715E"/>
    <w:rsid w:val="00C670B1"/>
  </w:style>
  <w:style w:type="paragraph" w:customStyle="1" w:styleId="443A152DDC6E4F66A0458740FA0D93E4">
    <w:name w:val="443A152DDC6E4F66A0458740FA0D93E4"/>
    <w:rsid w:val="00C670B1"/>
  </w:style>
  <w:style w:type="paragraph" w:customStyle="1" w:styleId="CD26E59F68884B8288BDDE81DD9D5596">
    <w:name w:val="CD26E59F68884B8288BDDE81DD9D5596"/>
    <w:rsid w:val="00C670B1"/>
  </w:style>
  <w:style w:type="paragraph" w:customStyle="1" w:styleId="4A401A94659042569DCABF29EC0922DC">
    <w:name w:val="4A401A94659042569DCABF29EC0922DC"/>
    <w:rsid w:val="00C670B1"/>
  </w:style>
  <w:style w:type="paragraph" w:customStyle="1" w:styleId="2FAA29A138A74AF4A7D6D5AFFBC53FA7">
    <w:name w:val="2FAA29A138A74AF4A7D6D5AFFBC53FA7"/>
    <w:rsid w:val="00C670B1"/>
  </w:style>
  <w:style w:type="paragraph" w:customStyle="1" w:styleId="218502D5EE8C4565B1A0B77A046AC97B">
    <w:name w:val="218502D5EE8C4565B1A0B77A046AC97B"/>
    <w:rsid w:val="00C670B1"/>
  </w:style>
  <w:style w:type="paragraph" w:customStyle="1" w:styleId="B8A0B7A07232452C892399B88EAF493D">
    <w:name w:val="B8A0B7A07232452C892399B88EAF493D"/>
    <w:rsid w:val="00C670B1"/>
  </w:style>
  <w:style w:type="paragraph" w:customStyle="1" w:styleId="C8D53B5D59E0400AB0122D53E9DF1918">
    <w:name w:val="C8D53B5D59E0400AB0122D53E9DF1918"/>
    <w:rsid w:val="00C670B1"/>
  </w:style>
  <w:style w:type="paragraph" w:customStyle="1" w:styleId="7420103840A04A82B1FD6C3CD11A54D9">
    <w:name w:val="7420103840A04A82B1FD6C3CD11A54D9"/>
    <w:rsid w:val="00C670B1"/>
  </w:style>
  <w:style w:type="paragraph" w:customStyle="1" w:styleId="11FBBCBEDDBE4F74BDA9DBBD94821457">
    <w:name w:val="11FBBCBEDDBE4F74BDA9DBBD94821457"/>
    <w:rsid w:val="00C670B1"/>
  </w:style>
  <w:style w:type="paragraph" w:customStyle="1" w:styleId="610B501FBD584A8EBBE23AC82B2B0844">
    <w:name w:val="610B501FBD584A8EBBE23AC82B2B0844"/>
    <w:rsid w:val="00C670B1"/>
  </w:style>
  <w:style w:type="paragraph" w:customStyle="1" w:styleId="13BD080091B3421EB654F337745D846F">
    <w:name w:val="13BD080091B3421EB654F337745D846F"/>
    <w:rsid w:val="00C670B1"/>
  </w:style>
  <w:style w:type="paragraph" w:customStyle="1" w:styleId="5D3E71F1756144FB9054E0023883DB6E">
    <w:name w:val="5D3E71F1756144FB9054E0023883DB6E"/>
    <w:rsid w:val="00C670B1"/>
  </w:style>
  <w:style w:type="paragraph" w:customStyle="1" w:styleId="B5CAA78E0A5B48D08D5789661488D996">
    <w:name w:val="B5CAA78E0A5B48D08D5789661488D996"/>
    <w:rsid w:val="00C670B1"/>
  </w:style>
  <w:style w:type="paragraph" w:customStyle="1" w:styleId="AF817C75A83A4C8CAD4D5E89ED84E1D3">
    <w:name w:val="AF817C75A83A4C8CAD4D5E89ED84E1D3"/>
    <w:rsid w:val="00C670B1"/>
  </w:style>
  <w:style w:type="paragraph" w:customStyle="1" w:styleId="5E901D4AAE5E4A5B8FEFF86B90758159">
    <w:name w:val="5E901D4AAE5E4A5B8FEFF86B90758159"/>
    <w:rsid w:val="00C670B1"/>
  </w:style>
  <w:style w:type="paragraph" w:customStyle="1" w:styleId="27047DFF97BB47B386036354878E9A37">
    <w:name w:val="27047DFF97BB47B386036354878E9A37"/>
    <w:rsid w:val="00C670B1"/>
  </w:style>
  <w:style w:type="paragraph" w:customStyle="1" w:styleId="77B0AD1C00AE4C4D9CD94C4220395B20">
    <w:name w:val="77B0AD1C00AE4C4D9CD94C4220395B20"/>
    <w:rsid w:val="00C670B1"/>
  </w:style>
  <w:style w:type="paragraph" w:customStyle="1" w:styleId="22B4625B732F48C7946D8F649B0427F5">
    <w:name w:val="22B4625B732F48C7946D8F649B0427F5"/>
    <w:rsid w:val="00C670B1"/>
  </w:style>
  <w:style w:type="paragraph" w:customStyle="1" w:styleId="65B224358620461F982290ED98C0601E">
    <w:name w:val="65B224358620461F982290ED98C0601E"/>
    <w:rsid w:val="00C670B1"/>
  </w:style>
  <w:style w:type="paragraph" w:customStyle="1" w:styleId="985CC13DE9A14C1592AC777DB0F4296A">
    <w:name w:val="985CC13DE9A14C1592AC777DB0F4296A"/>
    <w:rsid w:val="00C670B1"/>
  </w:style>
  <w:style w:type="paragraph" w:customStyle="1" w:styleId="DF1B641D75F3440094D1B7E3D62D3AB6">
    <w:name w:val="DF1B641D75F3440094D1B7E3D62D3AB6"/>
    <w:rsid w:val="00C670B1"/>
  </w:style>
  <w:style w:type="paragraph" w:customStyle="1" w:styleId="0D088856D90A4CEAA65B77FD8800D875">
    <w:name w:val="0D088856D90A4CEAA65B77FD8800D875"/>
    <w:rsid w:val="00C670B1"/>
  </w:style>
  <w:style w:type="paragraph" w:customStyle="1" w:styleId="530EFC32DC8E49AEACDC98942E38C2F8">
    <w:name w:val="530EFC32DC8E49AEACDC98942E38C2F8"/>
    <w:rsid w:val="00C670B1"/>
  </w:style>
  <w:style w:type="paragraph" w:customStyle="1" w:styleId="FC836401EB40475C982EDF2860A74046">
    <w:name w:val="FC836401EB40475C982EDF2860A74046"/>
    <w:rsid w:val="00C670B1"/>
  </w:style>
  <w:style w:type="paragraph" w:customStyle="1" w:styleId="0614B176F3D0400F9D7ABDF9A00AD499">
    <w:name w:val="0614B176F3D0400F9D7ABDF9A00AD499"/>
    <w:rsid w:val="00C670B1"/>
  </w:style>
  <w:style w:type="paragraph" w:customStyle="1" w:styleId="B0CBEE3D1BE94C87BBAE78EAEDACE17A">
    <w:name w:val="B0CBEE3D1BE94C87BBAE78EAEDACE17A"/>
    <w:rsid w:val="00C670B1"/>
  </w:style>
  <w:style w:type="paragraph" w:customStyle="1" w:styleId="D71331093BCA4A6FB403F54252CCFF82">
    <w:name w:val="D71331093BCA4A6FB403F54252CCFF82"/>
    <w:rsid w:val="00C670B1"/>
  </w:style>
  <w:style w:type="paragraph" w:customStyle="1" w:styleId="EDA78104789A4A26B4C6BEFB67E7B44F">
    <w:name w:val="EDA78104789A4A26B4C6BEFB67E7B44F"/>
    <w:rsid w:val="00C670B1"/>
  </w:style>
  <w:style w:type="paragraph" w:customStyle="1" w:styleId="644DEAF0E6534629AFF6F22EFB79C42A">
    <w:name w:val="644DEAF0E6534629AFF6F22EFB79C42A"/>
    <w:rsid w:val="00C670B1"/>
  </w:style>
  <w:style w:type="paragraph" w:customStyle="1" w:styleId="7912AA2ADB834CCA9917BD3938E956C1">
    <w:name w:val="7912AA2ADB834CCA9917BD3938E956C1"/>
    <w:rsid w:val="00C670B1"/>
  </w:style>
  <w:style w:type="paragraph" w:customStyle="1" w:styleId="84B6FDB338AA413CA8129440C8EAACE4">
    <w:name w:val="84B6FDB338AA413CA8129440C8EAACE4"/>
    <w:rsid w:val="00C670B1"/>
  </w:style>
  <w:style w:type="paragraph" w:customStyle="1" w:styleId="8BD523DF6E9F425492E5420E77766E9A">
    <w:name w:val="8BD523DF6E9F425492E5420E77766E9A"/>
    <w:rsid w:val="00C670B1"/>
  </w:style>
  <w:style w:type="paragraph" w:customStyle="1" w:styleId="81AFF6B156C5457C8CF0D734FFDD433E">
    <w:name w:val="81AFF6B156C5457C8CF0D734FFDD433E"/>
    <w:rsid w:val="00C670B1"/>
  </w:style>
  <w:style w:type="paragraph" w:customStyle="1" w:styleId="7797D4E41C31487EA25147C357F5E44B">
    <w:name w:val="7797D4E41C31487EA25147C357F5E44B"/>
    <w:rsid w:val="00C670B1"/>
  </w:style>
  <w:style w:type="paragraph" w:customStyle="1" w:styleId="7DD113E596214122B681D7ED776EC9CD">
    <w:name w:val="7DD113E596214122B681D7ED776EC9CD"/>
    <w:rsid w:val="00C670B1"/>
  </w:style>
  <w:style w:type="paragraph" w:customStyle="1" w:styleId="7F0ED1592F7943AF81218FE76163E250">
    <w:name w:val="7F0ED1592F7943AF81218FE76163E250"/>
    <w:rsid w:val="00C670B1"/>
  </w:style>
  <w:style w:type="paragraph" w:customStyle="1" w:styleId="134F461288CC403596659EDE4E821679">
    <w:name w:val="134F461288CC403596659EDE4E821679"/>
    <w:rsid w:val="00C670B1"/>
  </w:style>
  <w:style w:type="paragraph" w:customStyle="1" w:styleId="6B22391060FE47D690BAB42FEAA180BC">
    <w:name w:val="6B22391060FE47D690BAB42FEAA180BC"/>
    <w:rsid w:val="00C670B1"/>
  </w:style>
  <w:style w:type="paragraph" w:customStyle="1" w:styleId="F7B4BFE5DE514082BF3F3FC53124EACA">
    <w:name w:val="F7B4BFE5DE514082BF3F3FC53124EACA"/>
    <w:rsid w:val="00C670B1"/>
  </w:style>
  <w:style w:type="paragraph" w:customStyle="1" w:styleId="F32B60B75F7C4C84BE754454CE1D4C6A">
    <w:name w:val="F32B60B75F7C4C84BE754454CE1D4C6A"/>
    <w:rsid w:val="00C670B1"/>
  </w:style>
  <w:style w:type="paragraph" w:customStyle="1" w:styleId="B5B6DEE9BC6F42F7BCA8DC86EA48CC9C">
    <w:name w:val="B5B6DEE9BC6F42F7BCA8DC86EA48CC9C"/>
    <w:rsid w:val="00C670B1"/>
  </w:style>
  <w:style w:type="paragraph" w:customStyle="1" w:styleId="1F9EBEAABA8B4D9BB0F8B39178395FD1">
    <w:name w:val="1F9EBEAABA8B4D9BB0F8B39178395FD1"/>
    <w:rsid w:val="00C670B1"/>
  </w:style>
  <w:style w:type="paragraph" w:customStyle="1" w:styleId="3C3FB719D6E94204ABFE4DE4456AF8C1">
    <w:name w:val="3C3FB719D6E94204ABFE4DE4456AF8C1"/>
    <w:rsid w:val="00C670B1"/>
  </w:style>
  <w:style w:type="paragraph" w:customStyle="1" w:styleId="4A3861CC3FA14494A450A4B20E8256C8">
    <w:name w:val="4A3861CC3FA14494A450A4B20E8256C8"/>
    <w:rsid w:val="00C670B1"/>
  </w:style>
  <w:style w:type="paragraph" w:customStyle="1" w:styleId="45D70731B3FC4F8BAD2037A96A194C31">
    <w:name w:val="45D70731B3FC4F8BAD2037A96A194C31"/>
    <w:rsid w:val="00C670B1"/>
  </w:style>
  <w:style w:type="paragraph" w:customStyle="1" w:styleId="D93CE8B1FF324675800EF428A58AE86C">
    <w:name w:val="D93CE8B1FF324675800EF428A58AE86C"/>
    <w:rsid w:val="00C670B1"/>
  </w:style>
  <w:style w:type="paragraph" w:customStyle="1" w:styleId="A59BF92DBB0D425B977821E5EC7152B7">
    <w:name w:val="A59BF92DBB0D425B977821E5EC7152B7"/>
    <w:rsid w:val="00C670B1"/>
  </w:style>
  <w:style w:type="paragraph" w:customStyle="1" w:styleId="9CD901052F8F42639DCA0E221A23DB92">
    <w:name w:val="9CD901052F8F42639DCA0E221A23DB92"/>
    <w:rsid w:val="00C670B1"/>
  </w:style>
  <w:style w:type="paragraph" w:customStyle="1" w:styleId="FA86568EFFAE4BFA8027469EFAD1F55A">
    <w:name w:val="FA86568EFFAE4BFA8027469EFAD1F55A"/>
    <w:rsid w:val="00C670B1"/>
  </w:style>
  <w:style w:type="paragraph" w:customStyle="1" w:styleId="4138747656B04CF2AA92B9CDA805E9B7">
    <w:name w:val="4138747656B04CF2AA92B9CDA805E9B7"/>
    <w:rsid w:val="00493087"/>
  </w:style>
  <w:style w:type="paragraph" w:customStyle="1" w:styleId="B4722554E1264B91B37E066473AAE3EA">
    <w:name w:val="B4722554E1264B91B37E066473AAE3EA"/>
    <w:rsid w:val="00493087"/>
  </w:style>
  <w:style w:type="paragraph" w:customStyle="1" w:styleId="375FC9E8A70E4998BA7ADFF55287C5B4">
    <w:name w:val="375FC9E8A70E4998BA7ADFF55287C5B4"/>
    <w:rsid w:val="00493087"/>
  </w:style>
  <w:style w:type="paragraph" w:customStyle="1" w:styleId="42F9E5F9F4034B46AAC19225675313E4">
    <w:name w:val="42F9E5F9F4034B46AAC19225675313E4"/>
    <w:rsid w:val="00493087"/>
  </w:style>
  <w:style w:type="paragraph" w:customStyle="1" w:styleId="262FAD6DB62A48C19D80DE53AB8F68B3">
    <w:name w:val="262FAD6DB62A48C19D80DE53AB8F68B3"/>
    <w:rsid w:val="00493087"/>
  </w:style>
  <w:style w:type="paragraph" w:customStyle="1" w:styleId="1C0925DD305449DAA16020658472243E">
    <w:name w:val="1C0925DD305449DAA16020658472243E"/>
    <w:rsid w:val="00493087"/>
  </w:style>
  <w:style w:type="paragraph" w:customStyle="1" w:styleId="086A196F8B014C86A27C9F65039EA8AC">
    <w:name w:val="086A196F8B014C86A27C9F65039EA8AC"/>
    <w:rsid w:val="00493087"/>
  </w:style>
  <w:style w:type="paragraph" w:customStyle="1" w:styleId="DB9CC82C9E8F49B7A533C2A7BF5F67C0">
    <w:name w:val="DB9CC82C9E8F49B7A533C2A7BF5F67C0"/>
    <w:rsid w:val="00493087"/>
  </w:style>
  <w:style w:type="paragraph" w:customStyle="1" w:styleId="5947AD9B390F490BBAC922AE293E6593">
    <w:name w:val="5947AD9B390F490BBAC922AE293E6593"/>
    <w:rsid w:val="00493087"/>
  </w:style>
  <w:style w:type="paragraph" w:customStyle="1" w:styleId="B30348AE095344A4A950A46AE37BCEB2">
    <w:name w:val="B30348AE095344A4A950A46AE37BCEB2"/>
    <w:rsid w:val="00493087"/>
  </w:style>
  <w:style w:type="paragraph" w:customStyle="1" w:styleId="82C58146C69E415CB35ADC58F3709C9F">
    <w:name w:val="82C58146C69E415CB35ADC58F3709C9F"/>
    <w:rsid w:val="00493087"/>
  </w:style>
  <w:style w:type="paragraph" w:customStyle="1" w:styleId="0AFF1A72153146C5891025DF4C75123B">
    <w:name w:val="0AFF1A72153146C5891025DF4C75123B"/>
    <w:rsid w:val="00493087"/>
  </w:style>
  <w:style w:type="paragraph" w:customStyle="1" w:styleId="B9987BB0F19D4B97A0517D02C9D16A61">
    <w:name w:val="B9987BB0F19D4B97A0517D02C9D16A61"/>
    <w:rsid w:val="00493087"/>
  </w:style>
  <w:style w:type="paragraph" w:customStyle="1" w:styleId="3A3FF4D5105A4B17AE62285415BCBFE6">
    <w:name w:val="3A3FF4D5105A4B17AE62285415BCBFE6"/>
    <w:rsid w:val="00493087"/>
  </w:style>
  <w:style w:type="paragraph" w:customStyle="1" w:styleId="6A86B773A4F24D4FA8374AA74269547C">
    <w:name w:val="6A86B773A4F24D4FA8374AA74269547C"/>
    <w:rsid w:val="00493087"/>
  </w:style>
  <w:style w:type="paragraph" w:customStyle="1" w:styleId="C3271B5A528E411BA6F8C6FEAF69FA6C">
    <w:name w:val="C3271B5A528E411BA6F8C6FEAF69FA6C"/>
    <w:rsid w:val="00493087"/>
  </w:style>
  <w:style w:type="paragraph" w:customStyle="1" w:styleId="E1B32F13113A4BB1AC7CBCF8EB395186">
    <w:name w:val="E1B32F13113A4BB1AC7CBCF8EB395186"/>
    <w:rsid w:val="00493087"/>
  </w:style>
  <w:style w:type="paragraph" w:customStyle="1" w:styleId="AEA5431CF6984689A8B2841F06583316">
    <w:name w:val="AEA5431CF6984689A8B2841F06583316"/>
    <w:rsid w:val="00493087"/>
  </w:style>
  <w:style w:type="paragraph" w:customStyle="1" w:styleId="F5D10C389C144EC49EC035CCF5DFF64C">
    <w:name w:val="F5D10C389C144EC49EC035CCF5DFF64C"/>
    <w:rsid w:val="00493087"/>
  </w:style>
  <w:style w:type="paragraph" w:customStyle="1" w:styleId="1AEEDEE270EA4486969E8E9E572D9922">
    <w:name w:val="1AEEDEE270EA4486969E8E9E572D9922"/>
    <w:rsid w:val="004930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83127B3F554FA99B0B7EB839B6A9B9">
    <w:name w:val="3383127B3F554FA99B0B7EB839B6A9B9"/>
  </w:style>
  <w:style w:type="paragraph" w:customStyle="1" w:styleId="EE397B804D994CB2BF66882729E35746">
    <w:name w:val="EE397B804D994CB2BF66882729E35746"/>
  </w:style>
  <w:style w:type="paragraph" w:customStyle="1" w:styleId="D32BA052B9594C5CB725A4A938E7C7D2">
    <w:name w:val="D32BA052B9594C5CB725A4A938E7C7D2"/>
  </w:style>
  <w:style w:type="paragraph" w:customStyle="1" w:styleId="84F0B21D3128419CAC8C1E39B7063DE3">
    <w:name w:val="84F0B21D3128419CAC8C1E39B7063DE3"/>
  </w:style>
  <w:style w:type="paragraph" w:customStyle="1" w:styleId="022553D45B854E3EBE408B4FCF4D06C6">
    <w:name w:val="022553D45B854E3EBE408B4FCF4D06C6"/>
  </w:style>
  <w:style w:type="paragraph" w:customStyle="1" w:styleId="19E8C3CDC2A64C29880D6AB680BB1E9B">
    <w:name w:val="19E8C3CDC2A64C29880D6AB680BB1E9B"/>
  </w:style>
  <w:style w:type="paragraph" w:customStyle="1" w:styleId="6BC9E8E6B63F445881ABB3F8B73413F8">
    <w:name w:val="6BC9E8E6B63F445881ABB3F8B73413F8"/>
  </w:style>
  <w:style w:type="paragraph" w:customStyle="1" w:styleId="714D9DBEE0AF4CD8B558DADA0BB44F9C">
    <w:name w:val="714D9DBEE0AF4CD8B558DADA0BB44F9C"/>
  </w:style>
  <w:style w:type="paragraph" w:customStyle="1" w:styleId="93507E1AC4044FF69E30FEEF747B5C52">
    <w:name w:val="93507E1AC4044FF69E30FEEF747B5C52"/>
  </w:style>
  <w:style w:type="paragraph" w:customStyle="1" w:styleId="431A711D6F0749169CFA5620BBF1448D">
    <w:name w:val="431A711D6F0749169CFA5620BBF1448D"/>
  </w:style>
  <w:style w:type="paragraph" w:customStyle="1" w:styleId="9B68A82722174F9BBEC655F734941A77">
    <w:name w:val="9B68A82722174F9BBEC655F734941A77"/>
  </w:style>
  <w:style w:type="paragraph" w:customStyle="1" w:styleId="54A24FA5F1974E518E18DC1EBA1528DE">
    <w:name w:val="54A24FA5F1974E518E18DC1EBA1528DE"/>
  </w:style>
  <w:style w:type="paragraph" w:customStyle="1" w:styleId="4B7EA1BCAC0C4B08BAAE7422A01581A0">
    <w:name w:val="4B7EA1BCAC0C4B08BAAE7422A01581A0"/>
  </w:style>
  <w:style w:type="paragraph" w:customStyle="1" w:styleId="671DFB437BC649048AE8BD250D6B58C8">
    <w:name w:val="671DFB437BC649048AE8BD250D6B58C8"/>
  </w:style>
  <w:style w:type="paragraph" w:customStyle="1" w:styleId="D6E1C5015AFE466289742C98045A1618">
    <w:name w:val="D6E1C5015AFE466289742C98045A1618"/>
  </w:style>
  <w:style w:type="paragraph" w:customStyle="1" w:styleId="33445C5ACDB64B7A98A9C14C2094645C">
    <w:name w:val="33445C5ACDB64B7A98A9C14C2094645C"/>
  </w:style>
  <w:style w:type="paragraph" w:customStyle="1" w:styleId="0620DBA1EE1A4628896901B000CCA61E">
    <w:name w:val="0620DBA1EE1A4628896901B000CCA61E"/>
  </w:style>
  <w:style w:type="paragraph" w:customStyle="1" w:styleId="1D08247F2DE5469B80B342E978751859">
    <w:name w:val="1D08247F2DE5469B80B342E978751859"/>
  </w:style>
  <w:style w:type="paragraph" w:customStyle="1" w:styleId="1A7A77C4C71F4D9486B9A42D5AF05594">
    <w:name w:val="1A7A77C4C71F4D9486B9A42D5AF05594"/>
  </w:style>
  <w:style w:type="paragraph" w:customStyle="1" w:styleId="80E133210D304573B39E0A07D1E7F196">
    <w:name w:val="80E133210D304573B39E0A07D1E7F196"/>
  </w:style>
  <w:style w:type="paragraph" w:customStyle="1" w:styleId="93A99B0603A14843AFC1ED876BF97E1C">
    <w:name w:val="93A99B0603A14843AFC1ED876BF97E1C"/>
  </w:style>
  <w:style w:type="paragraph" w:customStyle="1" w:styleId="F179FA66DAC8432D8876A054B16F620B">
    <w:name w:val="F179FA66DAC8432D8876A054B16F620B"/>
  </w:style>
  <w:style w:type="paragraph" w:customStyle="1" w:styleId="719DA1C17C6B472F9E13A594BDC5DBC0">
    <w:name w:val="719DA1C17C6B472F9E13A594BDC5DBC0"/>
  </w:style>
  <w:style w:type="paragraph" w:customStyle="1" w:styleId="FCC4C6B3C77044F2A1662CE4B8A3BA1F">
    <w:name w:val="FCC4C6B3C77044F2A1662CE4B8A3BA1F"/>
  </w:style>
  <w:style w:type="paragraph" w:customStyle="1" w:styleId="06B72CFB1D6C405ABF63D6CF5531331C">
    <w:name w:val="06B72CFB1D6C405ABF63D6CF5531331C"/>
  </w:style>
  <w:style w:type="paragraph" w:customStyle="1" w:styleId="D79B585F1AF84AEBACF17C4D3E012D71">
    <w:name w:val="D79B585F1AF84AEBACF17C4D3E012D71"/>
  </w:style>
  <w:style w:type="paragraph" w:customStyle="1" w:styleId="A4FBFB0BF81744598423841D56CBDFE0">
    <w:name w:val="A4FBFB0BF81744598423841D56CBDFE0"/>
  </w:style>
  <w:style w:type="paragraph" w:customStyle="1" w:styleId="C553E758917A4BCDB54ADA5A03DE1A64">
    <w:name w:val="C553E758917A4BCDB54ADA5A03DE1A64"/>
  </w:style>
  <w:style w:type="paragraph" w:customStyle="1" w:styleId="44CD263C360E49C089986100B296B4EA">
    <w:name w:val="44CD263C360E49C089986100B296B4EA"/>
  </w:style>
  <w:style w:type="paragraph" w:customStyle="1" w:styleId="0BD1EDC01A094B37BC3EE5EEE34C9BBC">
    <w:name w:val="0BD1EDC01A094B37BC3EE5EEE34C9BBC"/>
  </w:style>
  <w:style w:type="paragraph" w:customStyle="1" w:styleId="9F1E39D9D58A4DF597A7F256FAC2EAFD">
    <w:name w:val="9F1E39D9D58A4DF597A7F256FAC2EAFD"/>
  </w:style>
  <w:style w:type="paragraph" w:customStyle="1" w:styleId="2C5A54C28C07447F809C40E6F92D20BD">
    <w:name w:val="2C5A54C28C07447F809C40E6F92D20BD"/>
  </w:style>
  <w:style w:type="paragraph" w:customStyle="1" w:styleId="57182FFBE574442598DC5714AC37FEDA">
    <w:name w:val="57182FFBE574442598DC5714AC37FEDA"/>
  </w:style>
  <w:style w:type="paragraph" w:customStyle="1" w:styleId="B29DCA3D6FC142E0BAD3F93179603302">
    <w:name w:val="B29DCA3D6FC142E0BAD3F93179603302"/>
  </w:style>
  <w:style w:type="paragraph" w:customStyle="1" w:styleId="0E9E2AB2EF664194942B165EFE0E11D1">
    <w:name w:val="0E9E2AB2EF664194942B165EFE0E11D1"/>
  </w:style>
  <w:style w:type="paragraph" w:customStyle="1" w:styleId="95ABD09318E1449793ED4FBA05929D33">
    <w:name w:val="95ABD09318E1449793ED4FBA05929D33"/>
  </w:style>
  <w:style w:type="paragraph" w:customStyle="1" w:styleId="0B7F4B5E98CC446CA1F20ECB37F90839">
    <w:name w:val="0B7F4B5E98CC446CA1F20ECB37F90839"/>
  </w:style>
  <w:style w:type="paragraph" w:customStyle="1" w:styleId="2E3C1C45C81D4D4C8B703548D158258B">
    <w:name w:val="2E3C1C45C81D4D4C8B703548D158258B"/>
  </w:style>
  <w:style w:type="paragraph" w:customStyle="1" w:styleId="E6A690E49E1C4CD1B0ECF632B1A54B45">
    <w:name w:val="E6A690E49E1C4CD1B0ECF632B1A54B45"/>
  </w:style>
  <w:style w:type="paragraph" w:customStyle="1" w:styleId="34239670346C41A8A5A76DAE6313715E">
    <w:name w:val="34239670346C41A8A5A76DAE6313715E"/>
    <w:rsid w:val="00C670B1"/>
  </w:style>
  <w:style w:type="paragraph" w:customStyle="1" w:styleId="443A152DDC6E4F66A0458740FA0D93E4">
    <w:name w:val="443A152DDC6E4F66A0458740FA0D93E4"/>
    <w:rsid w:val="00C670B1"/>
  </w:style>
  <w:style w:type="paragraph" w:customStyle="1" w:styleId="CD26E59F68884B8288BDDE81DD9D5596">
    <w:name w:val="CD26E59F68884B8288BDDE81DD9D5596"/>
    <w:rsid w:val="00C670B1"/>
  </w:style>
  <w:style w:type="paragraph" w:customStyle="1" w:styleId="4A401A94659042569DCABF29EC0922DC">
    <w:name w:val="4A401A94659042569DCABF29EC0922DC"/>
    <w:rsid w:val="00C670B1"/>
  </w:style>
  <w:style w:type="paragraph" w:customStyle="1" w:styleId="2FAA29A138A74AF4A7D6D5AFFBC53FA7">
    <w:name w:val="2FAA29A138A74AF4A7D6D5AFFBC53FA7"/>
    <w:rsid w:val="00C670B1"/>
  </w:style>
  <w:style w:type="paragraph" w:customStyle="1" w:styleId="218502D5EE8C4565B1A0B77A046AC97B">
    <w:name w:val="218502D5EE8C4565B1A0B77A046AC97B"/>
    <w:rsid w:val="00C670B1"/>
  </w:style>
  <w:style w:type="paragraph" w:customStyle="1" w:styleId="B8A0B7A07232452C892399B88EAF493D">
    <w:name w:val="B8A0B7A07232452C892399B88EAF493D"/>
    <w:rsid w:val="00C670B1"/>
  </w:style>
  <w:style w:type="paragraph" w:customStyle="1" w:styleId="C8D53B5D59E0400AB0122D53E9DF1918">
    <w:name w:val="C8D53B5D59E0400AB0122D53E9DF1918"/>
    <w:rsid w:val="00C670B1"/>
  </w:style>
  <w:style w:type="paragraph" w:customStyle="1" w:styleId="7420103840A04A82B1FD6C3CD11A54D9">
    <w:name w:val="7420103840A04A82B1FD6C3CD11A54D9"/>
    <w:rsid w:val="00C670B1"/>
  </w:style>
  <w:style w:type="paragraph" w:customStyle="1" w:styleId="11FBBCBEDDBE4F74BDA9DBBD94821457">
    <w:name w:val="11FBBCBEDDBE4F74BDA9DBBD94821457"/>
    <w:rsid w:val="00C670B1"/>
  </w:style>
  <w:style w:type="paragraph" w:customStyle="1" w:styleId="610B501FBD584A8EBBE23AC82B2B0844">
    <w:name w:val="610B501FBD584A8EBBE23AC82B2B0844"/>
    <w:rsid w:val="00C670B1"/>
  </w:style>
  <w:style w:type="paragraph" w:customStyle="1" w:styleId="13BD080091B3421EB654F337745D846F">
    <w:name w:val="13BD080091B3421EB654F337745D846F"/>
    <w:rsid w:val="00C670B1"/>
  </w:style>
  <w:style w:type="paragraph" w:customStyle="1" w:styleId="5D3E71F1756144FB9054E0023883DB6E">
    <w:name w:val="5D3E71F1756144FB9054E0023883DB6E"/>
    <w:rsid w:val="00C670B1"/>
  </w:style>
  <w:style w:type="paragraph" w:customStyle="1" w:styleId="B5CAA78E0A5B48D08D5789661488D996">
    <w:name w:val="B5CAA78E0A5B48D08D5789661488D996"/>
    <w:rsid w:val="00C670B1"/>
  </w:style>
  <w:style w:type="paragraph" w:customStyle="1" w:styleId="AF817C75A83A4C8CAD4D5E89ED84E1D3">
    <w:name w:val="AF817C75A83A4C8CAD4D5E89ED84E1D3"/>
    <w:rsid w:val="00C670B1"/>
  </w:style>
  <w:style w:type="paragraph" w:customStyle="1" w:styleId="5E901D4AAE5E4A5B8FEFF86B90758159">
    <w:name w:val="5E901D4AAE5E4A5B8FEFF86B90758159"/>
    <w:rsid w:val="00C670B1"/>
  </w:style>
  <w:style w:type="paragraph" w:customStyle="1" w:styleId="27047DFF97BB47B386036354878E9A37">
    <w:name w:val="27047DFF97BB47B386036354878E9A37"/>
    <w:rsid w:val="00C670B1"/>
  </w:style>
  <w:style w:type="paragraph" w:customStyle="1" w:styleId="77B0AD1C00AE4C4D9CD94C4220395B20">
    <w:name w:val="77B0AD1C00AE4C4D9CD94C4220395B20"/>
    <w:rsid w:val="00C670B1"/>
  </w:style>
  <w:style w:type="paragraph" w:customStyle="1" w:styleId="22B4625B732F48C7946D8F649B0427F5">
    <w:name w:val="22B4625B732F48C7946D8F649B0427F5"/>
    <w:rsid w:val="00C670B1"/>
  </w:style>
  <w:style w:type="paragraph" w:customStyle="1" w:styleId="65B224358620461F982290ED98C0601E">
    <w:name w:val="65B224358620461F982290ED98C0601E"/>
    <w:rsid w:val="00C670B1"/>
  </w:style>
  <w:style w:type="paragraph" w:customStyle="1" w:styleId="985CC13DE9A14C1592AC777DB0F4296A">
    <w:name w:val="985CC13DE9A14C1592AC777DB0F4296A"/>
    <w:rsid w:val="00C670B1"/>
  </w:style>
  <w:style w:type="paragraph" w:customStyle="1" w:styleId="DF1B641D75F3440094D1B7E3D62D3AB6">
    <w:name w:val="DF1B641D75F3440094D1B7E3D62D3AB6"/>
    <w:rsid w:val="00C670B1"/>
  </w:style>
  <w:style w:type="paragraph" w:customStyle="1" w:styleId="0D088856D90A4CEAA65B77FD8800D875">
    <w:name w:val="0D088856D90A4CEAA65B77FD8800D875"/>
    <w:rsid w:val="00C670B1"/>
  </w:style>
  <w:style w:type="paragraph" w:customStyle="1" w:styleId="530EFC32DC8E49AEACDC98942E38C2F8">
    <w:name w:val="530EFC32DC8E49AEACDC98942E38C2F8"/>
    <w:rsid w:val="00C670B1"/>
  </w:style>
  <w:style w:type="paragraph" w:customStyle="1" w:styleId="FC836401EB40475C982EDF2860A74046">
    <w:name w:val="FC836401EB40475C982EDF2860A74046"/>
    <w:rsid w:val="00C670B1"/>
  </w:style>
  <w:style w:type="paragraph" w:customStyle="1" w:styleId="0614B176F3D0400F9D7ABDF9A00AD499">
    <w:name w:val="0614B176F3D0400F9D7ABDF9A00AD499"/>
    <w:rsid w:val="00C670B1"/>
  </w:style>
  <w:style w:type="paragraph" w:customStyle="1" w:styleId="B0CBEE3D1BE94C87BBAE78EAEDACE17A">
    <w:name w:val="B0CBEE3D1BE94C87BBAE78EAEDACE17A"/>
    <w:rsid w:val="00C670B1"/>
  </w:style>
  <w:style w:type="paragraph" w:customStyle="1" w:styleId="D71331093BCA4A6FB403F54252CCFF82">
    <w:name w:val="D71331093BCA4A6FB403F54252CCFF82"/>
    <w:rsid w:val="00C670B1"/>
  </w:style>
  <w:style w:type="paragraph" w:customStyle="1" w:styleId="EDA78104789A4A26B4C6BEFB67E7B44F">
    <w:name w:val="EDA78104789A4A26B4C6BEFB67E7B44F"/>
    <w:rsid w:val="00C670B1"/>
  </w:style>
  <w:style w:type="paragraph" w:customStyle="1" w:styleId="644DEAF0E6534629AFF6F22EFB79C42A">
    <w:name w:val="644DEAF0E6534629AFF6F22EFB79C42A"/>
    <w:rsid w:val="00C670B1"/>
  </w:style>
  <w:style w:type="paragraph" w:customStyle="1" w:styleId="7912AA2ADB834CCA9917BD3938E956C1">
    <w:name w:val="7912AA2ADB834CCA9917BD3938E956C1"/>
    <w:rsid w:val="00C670B1"/>
  </w:style>
  <w:style w:type="paragraph" w:customStyle="1" w:styleId="84B6FDB338AA413CA8129440C8EAACE4">
    <w:name w:val="84B6FDB338AA413CA8129440C8EAACE4"/>
    <w:rsid w:val="00C670B1"/>
  </w:style>
  <w:style w:type="paragraph" w:customStyle="1" w:styleId="8BD523DF6E9F425492E5420E77766E9A">
    <w:name w:val="8BD523DF6E9F425492E5420E77766E9A"/>
    <w:rsid w:val="00C670B1"/>
  </w:style>
  <w:style w:type="paragraph" w:customStyle="1" w:styleId="81AFF6B156C5457C8CF0D734FFDD433E">
    <w:name w:val="81AFF6B156C5457C8CF0D734FFDD433E"/>
    <w:rsid w:val="00C670B1"/>
  </w:style>
  <w:style w:type="paragraph" w:customStyle="1" w:styleId="7797D4E41C31487EA25147C357F5E44B">
    <w:name w:val="7797D4E41C31487EA25147C357F5E44B"/>
    <w:rsid w:val="00C670B1"/>
  </w:style>
  <w:style w:type="paragraph" w:customStyle="1" w:styleId="7DD113E596214122B681D7ED776EC9CD">
    <w:name w:val="7DD113E596214122B681D7ED776EC9CD"/>
    <w:rsid w:val="00C670B1"/>
  </w:style>
  <w:style w:type="paragraph" w:customStyle="1" w:styleId="7F0ED1592F7943AF81218FE76163E250">
    <w:name w:val="7F0ED1592F7943AF81218FE76163E250"/>
    <w:rsid w:val="00C670B1"/>
  </w:style>
  <w:style w:type="paragraph" w:customStyle="1" w:styleId="134F461288CC403596659EDE4E821679">
    <w:name w:val="134F461288CC403596659EDE4E821679"/>
    <w:rsid w:val="00C670B1"/>
  </w:style>
  <w:style w:type="paragraph" w:customStyle="1" w:styleId="6B22391060FE47D690BAB42FEAA180BC">
    <w:name w:val="6B22391060FE47D690BAB42FEAA180BC"/>
    <w:rsid w:val="00C670B1"/>
  </w:style>
  <w:style w:type="paragraph" w:customStyle="1" w:styleId="F7B4BFE5DE514082BF3F3FC53124EACA">
    <w:name w:val="F7B4BFE5DE514082BF3F3FC53124EACA"/>
    <w:rsid w:val="00C670B1"/>
  </w:style>
  <w:style w:type="paragraph" w:customStyle="1" w:styleId="F32B60B75F7C4C84BE754454CE1D4C6A">
    <w:name w:val="F32B60B75F7C4C84BE754454CE1D4C6A"/>
    <w:rsid w:val="00C670B1"/>
  </w:style>
  <w:style w:type="paragraph" w:customStyle="1" w:styleId="B5B6DEE9BC6F42F7BCA8DC86EA48CC9C">
    <w:name w:val="B5B6DEE9BC6F42F7BCA8DC86EA48CC9C"/>
    <w:rsid w:val="00C670B1"/>
  </w:style>
  <w:style w:type="paragraph" w:customStyle="1" w:styleId="1F9EBEAABA8B4D9BB0F8B39178395FD1">
    <w:name w:val="1F9EBEAABA8B4D9BB0F8B39178395FD1"/>
    <w:rsid w:val="00C670B1"/>
  </w:style>
  <w:style w:type="paragraph" w:customStyle="1" w:styleId="3C3FB719D6E94204ABFE4DE4456AF8C1">
    <w:name w:val="3C3FB719D6E94204ABFE4DE4456AF8C1"/>
    <w:rsid w:val="00C670B1"/>
  </w:style>
  <w:style w:type="paragraph" w:customStyle="1" w:styleId="4A3861CC3FA14494A450A4B20E8256C8">
    <w:name w:val="4A3861CC3FA14494A450A4B20E8256C8"/>
    <w:rsid w:val="00C670B1"/>
  </w:style>
  <w:style w:type="paragraph" w:customStyle="1" w:styleId="45D70731B3FC4F8BAD2037A96A194C31">
    <w:name w:val="45D70731B3FC4F8BAD2037A96A194C31"/>
    <w:rsid w:val="00C670B1"/>
  </w:style>
  <w:style w:type="paragraph" w:customStyle="1" w:styleId="D93CE8B1FF324675800EF428A58AE86C">
    <w:name w:val="D93CE8B1FF324675800EF428A58AE86C"/>
    <w:rsid w:val="00C670B1"/>
  </w:style>
  <w:style w:type="paragraph" w:customStyle="1" w:styleId="A59BF92DBB0D425B977821E5EC7152B7">
    <w:name w:val="A59BF92DBB0D425B977821E5EC7152B7"/>
    <w:rsid w:val="00C670B1"/>
  </w:style>
  <w:style w:type="paragraph" w:customStyle="1" w:styleId="9CD901052F8F42639DCA0E221A23DB92">
    <w:name w:val="9CD901052F8F42639DCA0E221A23DB92"/>
    <w:rsid w:val="00C670B1"/>
  </w:style>
  <w:style w:type="paragraph" w:customStyle="1" w:styleId="FA86568EFFAE4BFA8027469EFAD1F55A">
    <w:name w:val="FA86568EFFAE4BFA8027469EFAD1F55A"/>
    <w:rsid w:val="00C670B1"/>
  </w:style>
  <w:style w:type="paragraph" w:customStyle="1" w:styleId="4138747656B04CF2AA92B9CDA805E9B7">
    <w:name w:val="4138747656B04CF2AA92B9CDA805E9B7"/>
    <w:rsid w:val="00493087"/>
  </w:style>
  <w:style w:type="paragraph" w:customStyle="1" w:styleId="B4722554E1264B91B37E066473AAE3EA">
    <w:name w:val="B4722554E1264B91B37E066473AAE3EA"/>
    <w:rsid w:val="00493087"/>
  </w:style>
  <w:style w:type="paragraph" w:customStyle="1" w:styleId="375FC9E8A70E4998BA7ADFF55287C5B4">
    <w:name w:val="375FC9E8A70E4998BA7ADFF55287C5B4"/>
    <w:rsid w:val="00493087"/>
  </w:style>
  <w:style w:type="paragraph" w:customStyle="1" w:styleId="42F9E5F9F4034B46AAC19225675313E4">
    <w:name w:val="42F9E5F9F4034B46AAC19225675313E4"/>
    <w:rsid w:val="00493087"/>
  </w:style>
  <w:style w:type="paragraph" w:customStyle="1" w:styleId="262FAD6DB62A48C19D80DE53AB8F68B3">
    <w:name w:val="262FAD6DB62A48C19D80DE53AB8F68B3"/>
    <w:rsid w:val="00493087"/>
  </w:style>
  <w:style w:type="paragraph" w:customStyle="1" w:styleId="1C0925DD305449DAA16020658472243E">
    <w:name w:val="1C0925DD305449DAA16020658472243E"/>
    <w:rsid w:val="00493087"/>
  </w:style>
  <w:style w:type="paragraph" w:customStyle="1" w:styleId="086A196F8B014C86A27C9F65039EA8AC">
    <w:name w:val="086A196F8B014C86A27C9F65039EA8AC"/>
    <w:rsid w:val="00493087"/>
  </w:style>
  <w:style w:type="paragraph" w:customStyle="1" w:styleId="DB9CC82C9E8F49B7A533C2A7BF5F67C0">
    <w:name w:val="DB9CC82C9E8F49B7A533C2A7BF5F67C0"/>
    <w:rsid w:val="00493087"/>
  </w:style>
  <w:style w:type="paragraph" w:customStyle="1" w:styleId="5947AD9B390F490BBAC922AE293E6593">
    <w:name w:val="5947AD9B390F490BBAC922AE293E6593"/>
    <w:rsid w:val="00493087"/>
  </w:style>
  <w:style w:type="paragraph" w:customStyle="1" w:styleId="B30348AE095344A4A950A46AE37BCEB2">
    <w:name w:val="B30348AE095344A4A950A46AE37BCEB2"/>
    <w:rsid w:val="00493087"/>
  </w:style>
  <w:style w:type="paragraph" w:customStyle="1" w:styleId="82C58146C69E415CB35ADC58F3709C9F">
    <w:name w:val="82C58146C69E415CB35ADC58F3709C9F"/>
    <w:rsid w:val="00493087"/>
  </w:style>
  <w:style w:type="paragraph" w:customStyle="1" w:styleId="0AFF1A72153146C5891025DF4C75123B">
    <w:name w:val="0AFF1A72153146C5891025DF4C75123B"/>
    <w:rsid w:val="00493087"/>
  </w:style>
  <w:style w:type="paragraph" w:customStyle="1" w:styleId="B9987BB0F19D4B97A0517D02C9D16A61">
    <w:name w:val="B9987BB0F19D4B97A0517D02C9D16A61"/>
    <w:rsid w:val="00493087"/>
  </w:style>
  <w:style w:type="paragraph" w:customStyle="1" w:styleId="3A3FF4D5105A4B17AE62285415BCBFE6">
    <w:name w:val="3A3FF4D5105A4B17AE62285415BCBFE6"/>
    <w:rsid w:val="00493087"/>
  </w:style>
  <w:style w:type="paragraph" w:customStyle="1" w:styleId="6A86B773A4F24D4FA8374AA74269547C">
    <w:name w:val="6A86B773A4F24D4FA8374AA74269547C"/>
    <w:rsid w:val="00493087"/>
  </w:style>
  <w:style w:type="paragraph" w:customStyle="1" w:styleId="C3271B5A528E411BA6F8C6FEAF69FA6C">
    <w:name w:val="C3271B5A528E411BA6F8C6FEAF69FA6C"/>
    <w:rsid w:val="00493087"/>
  </w:style>
  <w:style w:type="paragraph" w:customStyle="1" w:styleId="E1B32F13113A4BB1AC7CBCF8EB395186">
    <w:name w:val="E1B32F13113A4BB1AC7CBCF8EB395186"/>
    <w:rsid w:val="00493087"/>
  </w:style>
  <w:style w:type="paragraph" w:customStyle="1" w:styleId="AEA5431CF6984689A8B2841F06583316">
    <w:name w:val="AEA5431CF6984689A8B2841F06583316"/>
    <w:rsid w:val="00493087"/>
  </w:style>
  <w:style w:type="paragraph" w:customStyle="1" w:styleId="F5D10C389C144EC49EC035CCF5DFF64C">
    <w:name w:val="F5D10C389C144EC49EC035CCF5DFF64C"/>
    <w:rsid w:val="00493087"/>
  </w:style>
  <w:style w:type="paragraph" w:customStyle="1" w:styleId="1AEEDEE270EA4486969E8E9E572D9922">
    <w:name w:val="1AEEDEE270EA4486969E8E9E572D9922"/>
    <w:rsid w:val="00493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78CA8-1AC1-48C8-8E7A-4AFE5BD33B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3B8F2-AE33-4096-AA06-E22A3AF4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MS_ContempResume</Template>
  <TotalTime>1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(Contemporary design)</vt:lpstr>
    </vt:vector>
  </TitlesOfParts>
  <Company>Hewlett-Packard Company</Company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(Contemporary design)</dc:title>
  <dc:creator>michelle caudle</dc:creator>
  <cp:lastModifiedBy>Her</cp:lastModifiedBy>
  <cp:revision>2</cp:revision>
  <cp:lastPrinted>2003-09-24T17:51:00Z</cp:lastPrinted>
  <dcterms:created xsi:type="dcterms:W3CDTF">2016-01-31T00:17:00Z</dcterms:created>
  <dcterms:modified xsi:type="dcterms:W3CDTF">2016-01-31T00:17:00Z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TC063694991033</vt:lpwstr>
  </property>
</Properties>
</file>